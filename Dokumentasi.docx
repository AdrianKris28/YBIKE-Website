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39D32BD4" w:rsidR="000035F9" w:rsidRPr="00434074" w:rsidRDefault="00542033" w:rsidP="004B6AFE">
            <w:pPr>
              <w:rPr>
                <w:rFonts w:ascii="Arial" w:hAnsi="Arial" w:cs="Arial"/>
                <w:b/>
                <w:i/>
                <w:sz w:val="32"/>
              </w:rPr>
            </w:pPr>
            <w:r>
              <w:rPr>
                <w:rFonts w:ascii="Arial" w:hAnsi="Arial" w:cs="Arial"/>
                <w:b/>
                <w:sz w:val="32"/>
              </w:rPr>
              <w:t xml:space="preserve">[Assignment / 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>
              <w:rPr>
                <w:rFonts w:ascii="Arial" w:hAnsi="Arial" w:cs="Arial"/>
                <w:b/>
                <w:sz w:val="32"/>
              </w:rPr>
              <w:t>]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 xml:space="preserve"> </w:t>
            </w:r>
            <w:r w:rsidR="000035F9"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77777777" w:rsidR="000035F9" w:rsidRDefault="000035F9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>
              <w:rPr>
                <w:rFonts w:ascii="Arial Narrow" w:hAnsi="Arial Narrow" w:cs="Tahoma"/>
                <w:sz w:val="36"/>
              </w:rPr>
              <w:t>&lt;Course Code&gt;</w:t>
            </w:r>
          </w:p>
          <w:p w14:paraId="36656A16" w14:textId="1A221514" w:rsidR="000035F9" w:rsidRPr="00876A58" w:rsidRDefault="000035F9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&lt;Couse Name&gt;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7B5A1700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 xml:space="preserve">[Odd / Even /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>Compact</w:t>
            </w:r>
            <w:r w:rsidR="007A461F">
              <w:rPr>
                <w:rFonts w:ascii="Arial" w:hAnsi="Arial" w:cs="Arial"/>
                <w:iCs/>
                <w:sz w:val="20"/>
                <w:szCs w:val="20"/>
              </w:rPr>
              <w:t>]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774300">
              <w:rPr>
                <w:rFonts w:ascii="Arial" w:hAnsi="Arial" w:cs="Arial"/>
                <w:iCs/>
                <w:sz w:val="20"/>
                <w:szCs w:val="20"/>
              </w:rPr>
              <w:t>2020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 w:rsidR="00774300">
              <w:rPr>
                <w:rFonts w:ascii="Arial" w:hAnsi="Arial" w:cs="Arial"/>
                <w:iCs/>
                <w:sz w:val="20"/>
                <w:szCs w:val="20"/>
              </w:rPr>
              <w:t>2021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7C5B32">
      <w:pPr>
        <w:pStyle w:val="Style1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0D8E0008" w:rsidR="009F37DD" w:rsidRPr="00740F48" w:rsidRDefault="007C5B32" w:rsidP="007C5B32">
      <w:pPr>
        <w:spacing w:line="360" w:lineRule="auto"/>
        <w:ind w:firstLine="360"/>
        <w:jc w:val="both"/>
        <w:rPr>
          <w:sz w:val="28"/>
          <w:szCs w:val="28"/>
        </w:rPr>
      </w:pPr>
      <w:r>
        <w:t>YBIKE</w:t>
      </w:r>
    </w:p>
    <w:p w14:paraId="427A204C" w14:textId="7DF52455" w:rsidR="009F37DD" w:rsidRPr="00E55F16" w:rsidRDefault="009F37DD" w:rsidP="007C5B32">
      <w:pPr>
        <w:pStyle w:val="Style1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407FD966" w14:textId="641E0A86" w:rsidR="00740F48" w:rsidRPr="009F37DD" w:rsidRDefault="007C5B32" w:rsidP="007C5B32">
      <w:pPr>
        <w:spacing w:line="360" w:lineRule="auto"/>
        <w:ind w:firstLine="360"/>
        <w:jc w:val="both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website salah </w:t>
      </w:r>
      <w:proofErr w:type="spellStart"/>
      <w:r>
        <w:t>satu</w:t>
      </w:r>
      <w:proofErr w:type="spellEnd"/>
      <w:r>
        <w:t xml:space="preserve"> dealer </w:t>
      </w:r>
      <w:proofErr w:type="spellStart"/>
      <w:r>
        <w:t>sepeda</w:t>
      </w:r>
      <w:proofErr w:type="spellEnd"/>
      <w:r>
        <w:t xml:space="preserve"> motor yang </w:t>
      </w:r>
      <w:proofErr w:type="spellStart"/>
      <w:r>
        <w:t>bernama</w:t>
      </w:r>
      <w:proofErr w:type="spellEnd"/>
      <w:r>
        <w:t xml:space="preserve"> YBIKE 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Carvin</w:t>
      </w:r>
      <w:proofErr w:type="spellEnd"/>
      <w:r>
        <w:t xml:space="preserve"> </w:t>
      </w:r>
      <w:proofErr w:type="spellStart"/>
      <w:r>
        <w:t>Joestar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service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customer </w:t>
      </w:r>
      <w:proofErr w:type="spellStart"/>
      <w:r>
        <w:t>dimana</w:t>
      </w:r>
      <w:proofErr w:type="spellEnd"/>
      <w:r>
        <w:t xml:space="preserve">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sepeda</w:t>
      </w:r>
      <w:proofErr w:type="spellEnd"/>
      <w:r>
        <w:t xml:space="preserve"> motor </w:t>
      </w:r>
      <w:proofErr w:type="spellStart"/>
      <w:r>
        <w:t>secara</w:t>
      </w:r>
      <w:proofErr w:type="spellEnd"/>
      <w:r>
        <w:t xml:space="preserve"> online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. Pada website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login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user </w:t>
      </w:r>
      <w:proofErr w:type="spellStart"/>
      <w:r>
        <w:t>lebih</w:t>
      </w:r>
      <w:proofErr w:type="spellEnd"/>
      <w:r>
        <w:t xml:space="preserve"> secure,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pameran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, </w:t>
      </w:r>
      <w:proofErr w:type="spellStart"/>
      <w:r>
        <w:t>sepeda</w:t>
      </w:r>
      <w:proofErr w:type="spellEnd"/>
      <w:r>
        <w:t xml:space="preserve"> motor </w:t>
      </w:r>
      <w:proofErr w:type="spellStart"/>
      <w:r>
        <w:t>terpopuler</w:t>
      </w:r>
      <w:proofErr w:type="spellEnd"/>
      <w:r>
        <w:t xml:space="preserve"> pada homepage,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sepeda</w:t>
      </w:r>
      <w:proofErr w:type="spellEnd"/>
      <w:r>
        <w:t xml:space="preserve"> motor. </w:t>
      </w:r>
    </w:p>
    <w:p w14:paraId="12AE8008" w14:textId="31090EA6" w:rsidR="009F37DD" w:rsidRPr="00682E72" w:rsidRDefault="003F34E7" w:rsidP="007C5B32">
      <w:pPr>
        <w:pStyle w:val="Style1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7D4F41CF" w14:textId="6E390AFF" w:rsidR="00B2372A" w:rsidRDefault="00513B55" w:rsidP="007C5B32">
      <w:pPr>
        <w:pStyle w:val="ListParagraph"/>
        <w:numPr>
          <w:ilvl w:val="0"/>
          <w:numId w:val="20"/>
        </w:numPr>
        <w:spacing w:line="360" w:lineRule="auto"/>
        <w:jc w:val="both"/>
      </w:pPr>
      <w:r>
        <w:t>Homepage</w:t>
      </w:r>
    </w:p>
    <w:p w14:paraId="1D67BED7" w14:textId="52F1401B" w:rsidR="00513B55" w:rsidRDefault="00513B55" w:rsidP="00513B55">
      <w:pPr>
        <w:pStyle w:val="ListParagraph"/>
        <w:spacing w:line="360" w:lineRule="auto"/>
        <w:jc w:val="both"/>
      </w:pPr>
      <w:r w:rsidRPr="00513B55">
        <w:rPr>
          <w:noProof/>
        </w:rPr>
        <w:drawing>
          <wp:inline distT="0" distB="0" distL="0" distR="0" wp14:anchorId="6921B4B0" wp14:editId="1E80EC2D">
            <wp:extent cx="6280785" cy="3072765"/>
            <wp:effectExtent l="0" t="0" r="5715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29C6" w14:textId="46E75D27" w:rsidR="00513B55" w:rsidRDefault="00513B55" w:rsidP="00513B55">
      <w:pPr>
        <w:pStyle w:val="ListParagraph"/>
        <w:spacing w:line="360" w:lineRule="auto"/>
        <w:jc w:val="both"/>
      </w:pPr>
      <w:r w:rsidRPr="00513B55">
        <w:rPr>
          <w:noProof/>
        </w:rPr>
        <w:lastRenderedPageBreak/>
        <w:drawing>
          <wp:inline distT="0" distB="0" distL="0" distR="0" wp14:anchorId="4BE8CE10" wp14:editId="559B6E68">
            <wp:extent cx="6280785" cy="3088640"/>
            <wp:effectExtent l="0" t="0" r="5715" b="0"/>
            <wp:docPr id="5" name="Picture 5" descr="Two motorcycles in the ai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wo motorcycles in the air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850C" w14:textId="6C2444C6" w:rsidR="00513B55" w:rsidRDefault="00513B55" w:rsidP="00513B55">
      <w:pPr>
        <w:pStyle w:val="ListParagraph"/>
        <w:spacing w:line="360" w:lineRule="auto"/>
        <w:jc w:val="both"/>
      </w:pPr>
    </w:p>
    <w:p w14:paraId="2099956A" w14:textId="4EB1831D" w:rsidR="00513B55" w:rsidRDefault="00513B55" w:rsidP="00513B55">
      <w:pPr>
        <w:pStyle w:val="ListParagraph"/>
        <w:spacing w:line="360" w:lineRule="auto"/>
        <w:jc w:val="both"/>
      </w:pPr>
      <w:r>
        <w:t xml:space="preserve">Pada homepage,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header, main, dan footer. Header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logo (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homepage), button </w:t>
      </w:r>
      <w:proofErr w:type="spellStart"/>
      <w:r>
        <w:t>untuk</w:t>
      </w:r>
      <w:proofErr w:type="spellEnd"/>
      <w:r>
        <w:t xml:space="preserve"> </w:t>
      </w:r>
      <w:proofErr w:type="gramStart"/>
      <w:r>
        <w:t>reserve(</w:t>
      </w:r>
      <w:proofErr w:type="spellStart"/>
      <w:proofErr w:type="gramEnd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page reserve), sale (</w:t>
      </w:r>
      <w:proofErr w:type="spellStart"/>
      <w:r>
        <w:t>produk-produk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sale), cart (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shopping cart), sign in(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sign in), </w:t>
      </w:r>
      <w:proofErr w:type="spellStart"/>
      <w:r>
        <w:t>serta</w:t>
      </w:r>
      <w:proofErr w:type="spellEnd"/>
      <w:r>
        <w:t xml:space="preserve"> search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user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sepeda</w:t>
      </w:r>
      <w:proofErr w:type="spellEnd"/>
      <w:r>
        <w:t xml:space="preserve"> motor yang </w:t>
      </w:r>
      <w:proofErr w:type="spellStart"/>
      <w:r>
        <w:t>diinginkan</w:t>
      </w:r>
      <w:proofErr w:type="spellEnd"/>
      <w:r>
        <w:t>.</w:t>
      </w:r>
    </w:p>
    <w:p w14:paraId="0AFFC448" w14:textId="7C59DCAF" w:rsidR="00772CF4" w:rsidRDefault="00772CF4" w:rsidP="00513B55">
      <w:pPr>
        <w:pStyle w:val="ListParagraph"/>
        <w:spacing w:line="360" w:lineRule="auto"/>
        <w:jc w:val="both"/>
      </w:pPr>
    </w:p>
    <w:p w14:paraId="1E7420FC" w14:textId="0B8F0A48" w:rsidR="00772CF4" w:rsidRDefault="00772CF4" w:rsidP="00772CF4">
      <w:pPr>
        <w:spacing w:line="360" w:lineRule="auto"/>
        <w:ind w:left="720"/>
        <w:jc w:val="both"/>
      </w:pPr>
      <w:r>
        <w:t xml:space="preserve">Main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image slider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pameran-pameran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>/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diselenggarakan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pilihan</w:t>
      </w:r>
      <w:proofErr w:type="spellEnd"/>
      <w:r>
        <w:t xml:space="preserve"> menu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sepeda</w:t>
      </w:r>
      <w:proofErr w:type="spellEnd"/>
      <w:r>
        <w:t xml:space="preserve"> motor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Kawasako</w:t>
      </w:r>
      <w:proofErr w:type="spellEnd"/>
      <w:r>
        <w:t xml:space="preserve"> dan </w:t>
      </w:r>
      <w:proofErr w:type="spellStart"/>
      <w:r>
        <w:t>Vixian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sepeda</w:t>
      </w:r>
      <w:proofErr w:type="spellEnd"/>
      <w:r>
        <w:t xml:space="preserve"> motor yang paling popular</w:t>
      </w:r>
      <w:r w:rsidR="0021178F">
        <w:t xml:space="preserve"> yang </w:t>
      </w:r>
      <w:proofErr w:type="spellStart"/>
      <w:r w:rsidR="0021178F">
        <w:t>dilengkapi</w:t>
      </w:r>
      <w:proofErr w:type="spellEnd"/>
      <w:r w:rsidR="0021178F">
        <w:t xml:space="preserve"> </w:t>
      </w:r>
      <w:proofErr w:type="spellStart"/>
      <w:r w:rsidR="0021178F">
        <w:t>dengan</w:t>
      </w:r>
      <w:proofErr w:type="spellEnd"/>
      <w:r w:rsidR="0021178F">
        <w:t xml:space="preserve"> </w:t>
      </w:r>
      <w:proofErr w:type="spellStart"/>
      <w:r w:rsidR="0021178F">
        <w:t>tipe</w:t>
      </w:r>
      <w:proofErr w:type="spellEnd"/>
      <w:r w:rsidR="0021178F">
        <w:t xml:space="preserve"> dan </w:t>
      </w:r>
      <w:proofErr w:type="spellStart"/>
      <w:r w:rsidR="0021178F">
        <w:t>harga</w:t>
      </w:r>
      <w:proofErr w:type="spellEnd"/>
      <w:r w:rsidR="0021178F">
        <w:t xml:space="preserve"> </w:t>
      </w:r>
      <w:proofErr w:type="spellStart"/>
      <w:r w:rsidR="0021178F">
        <w:t>sepeda</w:t>
      </w:r>
      <w:proofErr w:type="spellEnd"/>
      <w:r w:rsidR="0021178F">
        <w:t xml:space="preserve"> motor</w:t>
      </w:r>
      <w:r>
        <w:t>.</w:t>
      </w:r>
    </w:p>
    <w:p w14:paraId="050D7EE6" w14:textId="71C9FA18" w:rsidR="00772CF4" w:rsidRDefault="00772CF4" w:rsidP="00772CF4">
      <w:pPr>
        <w:spacing w:line="360" w:lineRule="auto"/>
        <w:ind w:left="720"/>
        <w:jc w:val="both"/>
      </w:pPr>
    </w:p>
    <w:p w14:paraId="735477BE" w14:textId="0048DD1A" w:rsidR="00772CF4" w:rsidRDefault="00772CF4" w:rsidP="00772CF4">
      <w:pPr>
        <w:spacing w:line="360" w:lineRule="auto"/>
        <w:ind w:left="720"/>
        <w:jc w:val="both"/>
      </w:pPr>
      <w:r>
        <w:t xml:space="preserve">Footer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copyright dan contact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link contact YBIKE.</w:t>
      </w:r>
    </w:p>
    <w:p w14:paraId="0656E080" w14:textId="57FB32C4" w:rsidR="009838B1" w:rsidRDefault="009838B1" w:rsidP="00772CF4">
      <w:pPr>
        <w:spacing w:line="360" w:lineRule="auto"/>
        <w:ind w:left="720"/>
        <w:jc w:val="both"/>
      </w:pPr>
      <w:r w:rsidRPr="009838B1">
        <w:rPr>
          <w:noProof/>
        </w:rPr>
        <w:drawing>
          <wp:inline distT="0" distB="0" distL="0" distR="0" wp14:anchorId="319DE296" wp14:editId="110A6CC3">
            <wp:extent cx="1165961" cy="388654"/>
            <wp:effectExtent l="0" t="0" r="0" b="0"/>
            <wp:docPr id="25" name="Picture 2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Ic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65961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7B0E" w14:textId="547A70CA" w:rsidR="009838B1" w:rsidRDefault="009838B1" w:rsidP="00772CF4">
      <w:pPr>
        <w:spacing w:line="360" w:lineRule="auto"/>
        <w:ind w:left="720"/>
        <w:jc w:val="both"/>
      </w:pPr>
      <w:proofErr w:type="spellStart"/>
      <w:r>
        <w:t>Saat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icon </w:t>
      </w:r>
      <w:proofErr w:type="spellStart"/>
      <w:r>
        <w:t>tersebut</w:t>
      </w:r>
      <w:proofErr w:type="spellEnd"/>
      <w:r>
        <w:t xml:space="preserve"> di </w:t>
      </w:r>
      <w:proofErr w:type="spellStart"/>
      <w:r>
        <w:t>klik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redirect </w:t>
      </w:r>
      <w:proofErr w:type="spellStart"/>
      <w:r>
        <w:t>ke</w:t>
      </w:r>
      <w:proofErr w:type="spellEnd"/>
      <w:r>
        <w:t xml:space="preserve"> contact yang </w:t>
      </w:r>
      <w:proofErr w:type="spellStart"/>
      <w:r>
        <w:t>dipilih</w:t>
      </w:r>
      <w:proofErr w:type="spellEnd"/>
      <w:r>
        <w:t>.</w:t>
      </w:r>
    </w:p>
    <w:p w14:paraId="244168B0" w14:textId="537521DB" w:rsidR="00772CF4" w:rsidRDefault="00772CF4" w:rsidP="00513B55">
      <w:pPr>
        <w:pStyle w:val="ListParagraph"/>
        <w:spacing w:line="360" w:lineRule="auto"/>
        <w:jc w:val="both"/>
      </w:pPr>
    </w:p>
    <w:p w14:paraId="291F5E41" w14:textId="672CEA0D" w:rsidR="002D10FC" w:rsidRDefault="002D10FC" w:rsidP="00513B55">
      <w:pPr>
        <w:pStyle w:val="ListParagraph"/>
        <w:spacing w:line="360" w:lineRule="auto"/>
        <w:jc w:val="both"/>
      </w:pPr>
    </w:p>
    <w:p w14:paraId="04FE3406" w14:textId="50FFCC2E" w:rsidR="002D10FC" w:rsidRPr="00682E72" w:rsidRDefault="009838B1" w:rsidP="009838B1">
      <w:pPr>
        <w:spacing w:after="200" w:line="276" w:lineRule="auto"/>
      </w:pPr>
      <w:r>
        <w:br w:type="page"/>
      </w:r>
    </w:p>
    <w:p w14:paraId="62B239BD" w14:textId="50832EFB" w:rsidR="00B2372A" w:rsidRDefault="00772CF4" w:rsidP="007C5B32">
      <w:pPr>
        <w:pStyle w:val="ListParagraph"/>
        <w:numPr>
          <w:ilvl w:val="0"/>
          <w:numId w:val="20"/>
        </w:numPr>
        <w:spacing w:line="360" w:lineRule="auto"/>
        <w:jc w:val="both"/>
      </w:pPr>
      <w:r>
        <w:lastRenderedPageBreak/>
        <w:t>Login</w:t>
      </w:r>
    </w:p>
    <w:p w14:paraId="53AE2A2D" w14:textId="381C150C" w:rsidR="00772CF4" w:rsidRDefault="00772CF4" w:rsidP="00772CF4">
      <w:pPr>
        <w:pStyle w:val="ListParagraph"/>
        <w:spacing w:line="360" w:lineRule="auto"/>
        <w:jc w:val="both"/>
      </w:pPr>
      <w:r w:rsidRPr="00772CF4">
        <w:rPr>
          <w:noProof/>
        </w:rPr>
        <w:drawing>
          <wp:inline distT="0" distB="0" distL="0" distR="0" wp14:anchorId="76510147" wp14:editId="44C797EC">
            <wp:extent cx="4571365" cy="3369251"/>
            <wp:effectExtent l="0" t="0" r="635" b="3175"/>
            <wp:docPr id="6" name="Picture 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12"/>
                    <a:srcRect t="5000" b="18481"/>
                    <a:stretch/>
                  </pic:blipFill>
                  <pic:spPr bwMode="auto">
                    <a:xfrm>
                      <a:off x="0" y="0"/>
                      <a:ext cx="4573402" cy="3370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03ECF" w14:textId="7845D9EF" w:rsidR="00772CF4" w:rsidRDefault="00772CF4" w:rsidP="00772CF4">
      <w:pPr>
        <w:pStyle w:val="ListParagraph"/>
        <w:spacing w:line="360" w:lineRule="auto"/>
        <w:jc w:val="both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form input </w:t>
      </w:r>
      <w:proofErr w:type="spellStart"/>
      <w:r>
        <w:t>yaitu</w:t>
      </w:r>
      <w:proofErr w:type="spellEnd"/>
      <w:r>
        <w:t xml:space="preserve"> username, email, password, verify password dan </w:t>
      </w:r>
      <w:proofErr w:type="spellStart"/>
      <w:r>
        <w:t>pilihan</w:t>
      </w:r>
      <w:proofErr w:type="spellEnd"/>
      <w:r>
        <w:t xml:space="preserve"> gender male/female.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user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sign in </w:t>
      </w:r>
      <w:proofErr w:type="spellStart"/>
      <w:r>
        <w:t>melalui</w:t>
      </w:r>
      <w:proofErr w:type="spellEnd"/>
      <w:r>
        <w:t xml:space="preserve"> google.</w:t>
      </w:r>
      <w:r w:rsidR="00D02F79">
        <w:t xml:space="preserve"> Jika user </w:t>
      </w:r>
      <w:proofErr w:type="spellStart"/>
      <w:r w:rsidR="00D02F79">
        <w:t>tidak</w:t>
      </w:r>
      <w:proofErr w:type="spellEnd"/>
      <w:r w:rsidR="00D02F79">
        <w:t xml:space="preserve"> </w:t>
      </w:r>
      <w:proofErr w:type="spellStart"/>
      <w:r w:rsidR="00D02F79">
        <w:t>ingin</w:t>
      </w:r>
      <w:proofErr w:type="spellEnd"/>
      <w:r w:rsidR="00D02F79">
        <w:t xml:space="preserve"> </w:t>
      </w:r>
      <w:proofErr w:type="spellStart"/>
      <w:r w:rsidR="00D02F79">
        <w:t>melakukan</w:t>
      </w:r>
      <w:proofErr w:type="spellEnd"/>
      <w:r w:rsidR="00D02F79">
        <w:t xml:space="preserve"> sign in, user </w:t>
      </w:r>
      <w:proofErr w:type="spellStart"/>
      <w:r w:rsidR="00D02F79">
        <w:t>dapat</w:t>
      </w:r>
      <w:proofErr w:type="spellEnd"/>
      <w:r w:rsidR="00D02F79">
        <w:t xml:space="preserve"> </w:t>
      </w:r>
      <w:proofErr w:type="spellStart"/>
      <w:r w:rsidR="00D02F79">
        <w:t>mengklik</w:t>
      </w:r>
      <w:proofErr w:type="spellEnd"/>
      <w:r w:rsidR="00D02F79">
        <w:t xml:space="preserve"> logo YBIKE, </w:t>
      </w:r>
      <w:proofErr w:type="spellStart"/>
      <w:r w:rsidR="00D02F79">
        <w:t>kemudian</w:t>
      </w:r>
      <w:proofErr w:type="spellEnd"/>
      <w:r w:rsidR="00D02F79">
        <w:t xml:space="preserve"> </w:t>
      </w:r>
      <w:proofErr w:type="spellStart"/>
      <w:r w:rsidR="00D02F79">
        <w:t>akan</w:t>
      </w:r>
      <w:proofErr w:type="spellEnd"/>
      <w:r w:rsidR="00D02F79">
        <w:t xml:space="preserve"> </w:t>
      </w:r>
      <w:proofErr w:type="spellStart"/>
      <w:r w:rsidR="00D02F79">
        <w:t>langsung</w:t>
      </w:r>
      <w:proofErr w:type="spellEnd"/>
      <w:r w:rsidR="00D02F79">
        <w:t xml:space="preserve"> </w:t>
      </w:r>
      <w:proofErr w:type="spellStart"/>
      <w:r w:rsidR="00D02F79">
        <w:t>menuju</w:t>
      </w:r>
      <w:proofErr w:type="spellEnd"/>
      <w:r w:rsidR="00D02F79">
        <w:t xml:space="preserve"> </w:t>
      </w:r>
      <w:proofErr w:type="spellStart"/>
      <w:r w:rsidR="00D02F79">
        <w:t>ke</w:t>
      </w:r>
      <w:proofErr w:type="spellEnd"/>
      <w:r w:rsidR="00D02F79">
        <w:t xml:space="preserve"> homepage.</w:t>
      </w:r>
    </w:p>
    <w:p w14:paraId="2AC69CE3" w14:textId="207D7C12" w:rsidR="009838B1" w:rsidRDefault="009838B1" w:rsidP="00772CF4">
      <w:pPr>
        <w:pStyle w:val="ListParagraph"/>
        <w:spacing w:line="360" w:lineRule="auto"/>
        <w:jc w:val="both"/>
      </w:pPr>
    </w:p>
    <w:p w14:paraId="090D7C95" w14:textId="22525485" w:rsidR="009838B1" w:rsidRDefault="009838B1" w:rsidP="00772CF4">
      <w:pPr>
        <w:pStyle w:val="ListParagraph"/>
        <w:spacing w:line="360" w:lineRule="auto"/>
        <w:jc w:val="both"/>
      </w:pPr>
      <w:r>
        <w:t xml:space="preserve">Jika input </w:t>
      </w:r>
      <w:proofErr w:type="spellStart"/>
      <w:r>
        <w:t>dari</w:t>
      </w:r>
      <w:proofErr w:type="spellEnd"/>
      <w:r>
        <w:t xml:space="preserve"> user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popup error message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4B814736" w14:textId="0C950ACC" w:rsidR="009838B1" w:rsidRDefault="009838B1" w:rsidP="00772CF4">
      <w:pPr>
        <w:pStyle w:val="ListParagraph"/>
        <w:spacing w:line="360" w:lineRule="auto"/>
        <w:jc w:val="both"/>
      </w:pPr>
      <w:r w:rsidRPr="009838B1">
        <w:rPr>
          <w:noProof/>
        </w:rPr>
        <w:lastRenderedPageBreak/>
        <w:drawing>
          <wp:inline distT="0" distB="0" distL="0" distR="0" wp14:anchorId="4CCBF6B8" wp14:editId="35063E60">
            <wp:extent cx="5748866" cy="5376530"/>
            <wp:effectExtent l="0" t="0" r="4445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0027" cy="537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96C0" w14:textId="77777777" w:rsidR="00D02F79" w:rsidRPr="00682E72" w:rsidRDefault="00D02F79" w:rsidP="00772CF4">
      <w:pPr>
        <w:pStyle w:val="ListParagraph"/>
        <w:spacing w:line="360" w:lineRule="auto"/>
        <w:jc w:val="both"/>
      </w:pPr>
    </w:p>
    <w:p w14:paraId="507F2A83" w14:textId="1A4923D4" w:rsidR="0009107E" w:rsidRDefault="00D02F79" w:rsidP="0009107E">
      <w:pPr>
        <w:pStyle w:val="ListParagraph"/>
        <w:numPr>
          <w:ilvl w:val="0"/>
          <w:numId w:val="20"/>
        </w:numPr>
        <w:spacing w:line="360" w:lineRule="auto"/>
        <w:jc w:val="both"/>
      </w:pPr>
      <w:proofErr w:type="spellStart"/>
      <w:r>
        <w:lastRenderedPageBreak/>
        <w:t>Kawasako</w:t>
      </w:r>
      <w:proofErr w:type="spellEnd"/>
      <w:r w:rsidR="0009107E" w:rsidRPr="0009107E">
        <w:rPr>
          <w:noProof/>
        </w:rPr>
        <w:drawing>
          <wp:inline distT="0" distB="0" distL="0" distR="0" wp14:anchorId="6728D113" wp14:editId="5C96A51D">
            <wp:extent cx="6280785" cy="6240145"/>
            <wp:effectExtent l="0" t="0" r="5715" b="8255"/>
            <wp:docPr id="17" name="Picture 17" descr="A screenshot of a motorcyc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motorcycle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624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E66D" w14:textId="2554711E" w:rsidR="00D02F79" w:rsidRDefault="00D02F79" w:rsidP="00D02F79">
      <w:pPr>
        <w:pStyle w:val="ListParagraph"/>
        <w:spacing w:line="360" w:lineRule="auto"/>
        <w:jc w:val="both"/>
      </w:pPr>
      <w:r w:rsidRPr="00D02F79">
        <w:rPr>
          <w:noProof/>
        </w:rPr>
        <w:lastRenderedPageBreak/>
        <w:drawing>
          <wp:inline distT="0" distB="0" distL="0" distR="0" wp14:anchorId="4DCA8614" wp14:editId="3384588D">
            <wp:extent cx="6280785" cy="6192520"/>
            <wp:effectExtent l="0" t="0" r="5715" b="0"/>
            <wp:docPr id="8" name="Picture 8" descr="A picture containing text, motorcycle, outdoor, bi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motorcycle, outdoor, bicyc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8E12" w14:textId="594759CF" w:rsidR="00D02F79" w:rsidRDefault="00D02F79" w:rsidP="00D02F79">
      <w:pPr>
        <w:pStyle w:val="ListParagraph"/>
        <w:spacing w:line="360" w:lineRule="auto"/>
        <w:jc w:val="both"/>
      </w:pPr>
    </w:p>
    <w:p w14:paraId="22A41F73" w14:textId="521E9B97" w:rsidR="0021178F" w:rsidRDefault="00D02F79" w:rsidP="00D02F79">
      <w:pPr>
        <w:pStyle w:val="ListParagraph"/>
        <w:spacing w:line="360" w:lineRule="auto"/>
        <w:jc w:val="both"/>
      </w:pPr>
      <w:r>
        <w:t xml:space="preserve">Pada page </w:t>
      </w:r>
      <w:proofErr w:type="spellStart"/>
      <w:r>
        <w:t>Kawasako</w:t>
      </w:r>
      <w:proofErr w:type="spellEnd"/>
      <w:r>
        <w:t xml:space="preserve">, </w:t>
      </w:r>
      <w:proofErr w:type="spellStart"/>
      <w:r>
        <w:t>terbagi</w:t>
      </w:r>
      <w:proofErr w:type="spellEnd"/>
      <w:r>
        <w:t xml:space="preserve"> juga </w:t>
      </w:r>
      <w:proofErr w:type="spellStart"/>
      <w:r>
        <w:t>kedalam</w:t>
      </w:r>
      <w:proofErr w:type="spellEnd"/>
      <w:r>
        <w:t xml:space="preserve"> 3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header, main, dan footer. Style header dan footer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style yang </w:t>
      </w:r>
      <w:proofErr w:type="spellStart"/>
      <w:r>
        <w:t>terdapat</w:t>
      </w:r>
      <w:proofErr w:type="spellEnd"/>
      <w:r>
        <w:t xml:space="preserve"> pada homepage. </w:t>
      </w:r>
      <w:proofErr w:type="spellStart"/>
      <w:r>
        <w:t>Sedangkan</w:t>
      </w:r>
      <w:proofErr w:type="spellEnd"/>
      <w:r>
        <w:t xml:space="preserve"> pada main, </w:t>
      </w:r>
      <w:proofErr w:type="spellStart"/>
      <w:r>
        <w:t>terdapat</w:t>
      </w:r>
      <w:proofErr w:type="spellEnd"/>
      <w:r>
        <w:t xml:space="preserve"> </w:t>
      </w:r>
      <w:r w:rsidR="0021178F">
        <w:t xml:space="preserve">image slider dan juga </w:t>
      </w:r>
      <w:proofErr w:type="spellStart"/>
      <w:r>
        <w:t>kumpulan</w:t>
      </w:r>
      <w:proofErr w:type="spellEnd"/>
      <w:r>
        <w:t xml:space="preserve"> motor </w:t>
      </w:r>
      <w:proofErr w:type="spellStart"/>
      <w:r>
        <w:t>terbaru</w:t>
      </w:r>
      <w:proofErr w:type="spellEnd"/>
      <w:r>
        <w:t xml:space="preserve"> </w:t>
      </w:r>
      <w:proofErr w:type="spellStart"/>
      <w:r>
        <w:t>Kawasako</w:t>
      </w:r>
      <w:proofErr w:type="spellEnd"/>
      <w:r>
        <w:t xml:space="preserve"> yang </w:t>
      </w:r>
      <w:proofErr w:type="spellStart"/>
      <w:r>
        <w:t>tersedia</w:t>
      </w:r>
      <w:proofErr w:type="spellEnd"/>
      <w:r w:rsidR="0021178F">
        <w:t>.</w:t>
      </w:r>
    </w:p>
    <w:p w14:paraId="667A4A69" w14:textId="77777777" w:rsidR="0021178F" w:rsidRDefault="0021178F" w:rsidP="00D02F79">
      <w:pPr>
        <w:pStyle w:val="ListParagraph"/>
        <w:spacing w:line="360" w:lineRule="auto"/>
        <w:jc w:val="both"/>
      </w:pPr>
    </w:p>
    <w:p w14:paraId="30253EB6" w14:textId="37A04547" w:rsidR="0021178F" w:rsidRDefault="0021178F" w:rsidP="0009107E">
      <w:pPr>
        <w:pStyle w:val="ListParagraph"/>
        <w:numPr>
          <w:ilvl w:val="0"/>
          <w:numId w:val="20"/>
        </w:numPr>
        <w:spacing w:line="360" w:lineRule="auto"/>
        <w:jc w:val="both"/>
      </w:pPr>
      <w:proofErr w:type="spellStart"/>
      <w:r>
        <w:t>Vixian</w:t>
      </w:r>
      <w:proofErr w:type="spellEnd"/>
    </w:p>
    <w:p w14:paraId="789999BF" w14:textId="374D72AB" w:rsidR="0021178F" w:rsidRDefault="0009107E" w:rsidP="0021178F">
      <w:pPr>
        <w:pStyle w:val="ListParagraph"/>
        <w:spacing w:line="360" w:lineRule="auto"/>
        <w:jc w:val="both"/>
      </w:pPr>
      <w:r w:rsidRPr="0009107E">
        <w:rPr>
          <w:noProof/>
        </w:rPr>
        <w:lastRenderedPageBreak/>
        <w:drawing>
          <wp:inline distT="0" distB="0" distL="0" distR="0" wp14:anchorId="3134D786" wp14:editId="51AEBD48">
            <wp:extent cx="6280785" cy="6185535"/>
            <wp:effectExtent l="0" t="0" r="5715" b="5715"/>
            <wp:docPr id="18" name="Picture 18" descr="A picture containing text, motorcycle, parked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motorcycle, parked, differen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618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9648" w14:textId="545DB1B9" w:rsidR="0021178F" w:rsidRDefault="0021178F" w:rsidP="0021178F">
      <w:pPr>
        <w:pStyle w:val="ListParagraph"/>
        <w:spacing w:line="360" w:lineRule="auto"/>
        <w:jc w:val="both"/>
      </w:pPr>
      <w:r w:rsidRPr="0021178F">
        <w:rPr>
          <w:noProof/>
        </w:rPr>
        <w:lastRenderedPageBreak/>
        <w:drawing>
          <wp:inline distT="0" distB="0" distL="0" distR="0" wp14:anchorId="2977F674" wp14:editId="1BB297D4">
            <wp:extent cx="6280785" cy="6212205"/>
            <wp:effectExtent l="0" t="0" r="5715" b="0"/>
            <wp:docPr id="9" name="Picture 9" descr="A group of motorcycl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group of motorcycles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BB54" w14:textId="7B43DE85" w:rsidR="00D02F79" w:rsidRDefault="00D02F79" w:rsidP="00D02F79">
      <w:pPr>
        <w:pStyle w:val="ListParagraph"/>
        <w:spacing w:line="360" w:lineRule="auto"/>
        <w:jc w:val="both"/>
      </w:pPr>
    </w:p>
    <w:p w14:paraId="75BC9F61" w14:textId="57760C00" w:rsidR="0021178F" w:rsidRDefault="0021178F" w:rsidP="00D02F79">
      <w:pPr>
        <w:pStyle w:val="ListParagraph"/>
        <w:spacing w:line="360" w:lineRule="auto"/>
        <w:jc w:val="both"/>
      </w:pPr>
      <w:r>
        <w:t xml:space="preserve">Style page pada </w:t>
      </w:r>
      <w:proofErr w:type="spellStart"/>
      <w:r>
        <w:t>Vixian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style page yang </w:t>
      </w:r>
      <w:proofErr w:type="spellStart"/>
      <w:r>
        <w:t>ada</w:t>
      </w:r>
      <w:proofErr w:type="spellEnd"/>
      <w:r>
        <w:t xml:space="preserve"> pada page </w:t>
      </w:r>
      <w:proofErr w:type="spellStart"/>
      <w:r>
        <w:t>Kawasako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konsisten</w:t>
      </w:r>
      <w:proofErr w:type="spellEnd"/>
      <w:r>
        <w:t xml:space="preserve"> dan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konten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>.</w:t>
      </w:r>
    </w:p>
    <w:p w14:paraId="342AC6E9" w14:textId="609C72CA" w:rsidR="002D10FC" w:rsidRDefault="002D10FC" w:rsidP="002D10FC">
      <w:pPr>
        <w:spacing w:line="360" w:lineRule="auto"/>
        <w:jc w:val="both"/>
      </w:pPr>
    </w:p>
    <w:p w14:paraId="6CEC9283" w14:textId="1A41FBCB" w:rsidR="005F429A" w:rsidRDefault="005F429A" w:rsidP="005F429A">
      <w:pPr>
        <w:pStyle w:val="ListParagraph"/>
        <w:numPr>
          <w:ilvl w:val="0"/>
          <w:numId w:val="20"/>
        </w:numPr>
        <w:spacing w:line="360" w:lineRule="auto"/>
        <w:jc w:val="both"/>
      </w:pPr>
      <w:r>
        <w:t>Reserve</w:t>
      </w:r>
    </w:p>
    <w:p w14:paraId="70655F9A" w14:textId="6CE11038" w:rsidR="005F429A" w:rsidRDefault="0009107E" w:rsidP="005F429A">
      <w:pPr>
        <w:pStyle w:val="ListParagraph"/>
        <w:spacing w:line="360" w:lineRule="auto"/>
        <w:jc w:val="both"/>
      </w:pPr>
      <w:r w:rsidRPr="0009107E">
        <w:rPr>
          <w:noProof/>
        </w:rPr>
        <w:lastRenderedPageBreak/>
        <w:drawing>
          <wp:inline distT="0" distB="0" distL="0" distR="0" wp14:anchorId="11381CCD" wp14:editId="14147824">
            <wp:extent cx="6280785" cy="6051550"/>
            <wp:effectExtent l="0" t="0" r="5715" b="6350"/>
            <wp:docPr id="19" name="Picture 19" descr="A group of motorcycl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group of motorcycles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8F32" w14:textId="4F5E678C" w:rsidR="005F429A" w:rsidRDefault="0009107E" w:rsidP="0009107E">
      <w:pPr>
        <w:spacing w:line="360" w:lineRule="auto"/>
        <w:ind w:left="709"/>
        <w:jc w:val="both"/>
      </w:pPr>
      <w:r>
        <w:lastRenderedPageBreak/>
        <w:tab/>
      </w:r>
      <w:r w:rsidRPr="0009107E">
        <w:rPr>
          <w:noProof/>
        </w:rPr>
        <w:drawing>
          <wp:inline distT="0" distB="0" distL="0" distR="0" wp14:anchorId="73B747A3" wp14:editId="2A0981F3">
            <wp:extent cx="6280785" cy="5586095"/>
            <wp:effectExtent l="0" t="0" r="5715" b="0"/>
            <wp:docPr id="20" name="Picture 20" descr="A picture containing text, motorcycle, parked,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motorcycle, parked, roa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558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FBA0" w14:textId="2DA66963" w:rsidR="0009107E" w:rsidRDefault="0009107E" w:rsidP="0009107E">
      <w:pPr>
        <w:spacing w:line="360" w:lineRule="auto"/>
        <w:ind w:left="720"/>
        <w:jc w:val="both"/>
      </w:pPr>
      <w:r>
        <w:t xml:space="preserve">Pada page reserve,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sepeda</w:t>
      </w:r>
      <w:proofErr w:type="spellEnd"/>
      <w:r>
        <w:t xml:space="preserve"> motor yang </w:t>
      </w:r>
      <w:proofErr w:type="spellStart"/>
      <w:r>
        <w:t>ada</w:t>
      </w:r>
      <w:proofErr w:type="spellEnd"/>
      <w:r>
        <w:t xml:space="preserve"> pada website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dimunculkan</w:t>
      </w:r>
      <w:proofErr w:type="spellEnd"/>
      <w:r>
        <w:t xml:space="preserve">. Lalu, </w:t>
      </w:r>
      <w:proofErr w:type="spellStart"/>
      <w:r>
        <w:t>saat</w:t>
      </w:r>
      <w:proofErr w:type="spellEnd"/>
      <w:r>
        <w:t xml:space="preserve"> meng-hover </w:t>
      </w:r>
      <w:proofErr w:type="spellStart"/>
      <w:r>
        <w:t>ke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sepeda</w:t>
      </w:r>
      <w:proofErr w:type="spellEnd"/>
      <w:r>
        <w:t xml:space="preserve"> motor,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sepeda</w:t>
      </w:r>
      <w:proofErr w:type="spellEnd"/>
      <w:r>
        <w:t xml:space="preserve"> motor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memudar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sepeda</w:t>
      </w:r>
      <w:proofErr w:type="spellEnd"/>
      <w:r>
        <w:t xml:space="preserve"> motor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0B396EE1" w14:textId="7E159731" w:rsidR="0009107E" w:rsidRDefault="0009107E" w:rsidP="0009107E">
      <w:pPr>
        <w:spacing w:line="360" w:lineRule="auto"/>
        <w:ind w:left="709"/>
        <w:jc w:val="both"/>
      </w:pPr>
      <w:r>
        <w:lastRenderedPageBreak/>
        <w:tab/>
      </w:r>
      <w:r w:rsidRPr="0009107E">
        <w:rPr>
          <w:noProof/>
        </w:rPr>
        <w:drawing>
          <wp:inline distT="0" distB="0" distL="0" distR="0" wp14:anchorId="1D563CE5" wp14:editId="2914B680">
            <wp:extent cx="6280785" cy="3102610"/>
            <wp:effectExtent l="0" t="0" r="5715" b="2540"/>
            <wp:docPr id="21" name="Picture 21" descr="Two motorcycles parked next to each o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wo motorcycles parked next to each oth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9A5E" w14:textId="78131C8B" w:rsidR="0009107E" w:rsidRDefault="0009107E" w:rsidP="002D10FC">
      <w:pPr>
        <w:spacing w:line="360" w:lineRule="auto"/>
        <w:jc w:val="both"/>
      </w:pPr>
      <w:r>
        <w:tab/>
      </w:r>
    </w:p>
    <w:p w14:paraId="103AF11E" w14:textId="53012E5B" w:rsidR="0009107E" w:rsidRDefault="0009107E" w:rsidP="0009107E">
      <w:pPr>
        <w:spacing w:line="360" w:lineRule="auto"/>
        <w:ind w:left="720"/>
        <w:jc w:val="both"/>
      </w:pPr>
      <w:r>
        <w:t xml:space="preserve">Jika </w:t>
      </w:r>
      <w:proofErr w:type="spellStart"/>
      <w:r>
        <w:t>memilih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sepeda</w:t>
      </w:r>
      <w:proofErr w:type="spellEnd"/>
      <w:r>
        <w:t xml:space="preserve"> motor,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reserve form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1AE02ED2" w14:textId="316F780B" w:rsidR="0009107E" w:rsidRDefault="0009107E" w:rsidP="0009107E">
      <w:pPr>
        <w:spacing w:line="360" w:lineRule="auto"/>
        <w:ind w:left="709"/>
        <w:jc w:val="both"/>
      </w:pPr>
      <w:r>
        <w:lastRenderedPageBreak/>
        <w:tab/>
      </w:r>
      <w:r w:rsidR="00E80569" w:rsidRPr="00E80569">
        <w:drawing>
          <wp:inline distT="0" distB="0" distL="0" distR="0" wp14:anchorId="1C5D1178" wp14:editId="7F445C0A">
            <wp:extent cx="6280785" cy="4377055"/>
            <wp:effectExtent l="0" t="0" r="5715" b="4445"/>
            <wp:docPr id="10" name="Picture 10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indoor, screensho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DBF3" w14:textId="5980CBAD" w:rsidR="0009107E" w:rsidRDefault="0009107E" w:rsidP="0009107E">
      <w:pPr>
        <w:spacing w:line="360" w:lineRule="auto"/>
        <w:ind w:left="720"/>
        <w:jc w:val="both"/>
      </w:pPr>
      <w:r>
        <w:t xml:space="preserve">Pada </w:t>
      </w:r>
      <w:proofErr w:type="spellStart"/>
      <w:r>
        <w:t>tampilan</w:t>
      </w:r>
      <w:proofErr w:type="spellEnd"/>
      <w:r>
        <w:t xml:space="preserve"> reserve form,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sepeda</w:t>
      </w:r>
      <w:proofErr w:type="spellEnd"/>
      <w:r>
        <w:t xml:space="preserve"> motor,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sepeda</w:t>
      </w:r>
      <w:proofErr w:type="spellEnd"/>
      <w:r>
        <w:t xml:space="preserve"> motor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. Jika salah </w:t>
      </w:r>
      <w:proofErr w:type="spellStart"/>
      <w:r>
        <w:t>memasukkan</w:t>
      </w:r>
      <w:proofErr w:type="spellEnd"/>
      <w:r>
        <w:t xml:space="preserve"> input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popup </w:t>
      </w:r>
      <w:proofErr w:type="spellStart"/>
      <w:r>
        <w:t>berikut</w:t>
      </w:r>
      <w:proofErr w:type="spellEnd"/>
      <w:r>
        <w:t>.</w:t>
      </w:r>
    </w:p>
    <w:p w14:paraId="3D129619" w14:textId="15CEB487" w:rsidR="0009107E" w:rsidRDefault="0009107E" w:rsidP="0009107E">
      <w:pPr>
        <w:spacing w:line="360" w:lineRule="auto"/>
        <w:ind w:left="720"/>
        <w:jc w:val="both"/>
      </w:pPr>
      <w:r w:rsidRPr="0009107E">
        <w:rPr>
          <w:noProof/>
        </w:rPr>
        <w:drawing>
          <wp:inline distT="0" distB="0" distL="0" distR="0" wp14:anchorId="35F064BA" wp14:editId="30879F06">
            <wp:extent cx="6280785" cy="1692275"/>
            <wp:effectExtent l="0" t="0" r="5715" b="3175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AB3F" w14:textId="5168F6A8" w:rsidR="0009107E" w:rsidRDefault="0009107E" w:rsidP="002D10FC">
      <w:pPr>
        <w:spacing w:line="360" w:lineRule="auto"/>
        <w:jc w:val="both"/>
      </w:pPr>
      <w:r>
        <w:tab/>
      </w:r>
    </w:p>
    <w:p w14:paraId="42CB71D5" w14:textId="1A30BF38" w:rsidR="0009107E" w:rsidRDefault="0009107E" w:rsidP="0009107E">
      <w:pPr>
        <w:spacing w:line="360" w:lineRule="auto"/>
        <w:ind w:left="709"/>
        <w:jc w:val="both"/>
      </w:pPr>
      <w:r>
        <w:tab/>
        <w:t xml:space="preserve">Setelah popup di </w:t>
      </w:r>
      <w:proofErr w:type="spellStart"/>
      <w:r>
        <w:t>klik</w:t>
      </w:r>
      <w:proofErr w:type="spellEnd"/>
      <w:r>
        <w:t xml:space="preserve"> ok,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error message </w:t>
      </w:r>
      <w:proofErr w:type="spellStart"/>
      <w:r>
        <w:t>dibawah</w:t>
      </w:r>
      <w:proofErr w:type="spellEnd"/>
      <w:r>
        <w:t xml:space="preserve"> form input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0F884C73" w14:textId="64488100" w:rsidR="0009107E" w:rsidRDefault="0009107E" w:rsidP="0009107E">
      <w:pPr>
        <w:spacing w:line="360" w:lineRule="auto"/>
        <w:ind w:left="709"/>
        <w:jc w:val="both"/>
      </w:pPr>
      <w:r w:rsidRPr="0009107E">
        <w:rPr>
          <w:noProof/>
        </w:rPr>
        <w:lastRenderedPageBreak/>
        <w:drawing>
          <wp:inline distT="0" distB="0" distL="0" distR="0" wp14:anchorId="4C89C18E" wp14:editId="5BD33548">
            <wp:extent cx="3787468" cy="1767993"/>
            <wp:effectExtent l="0" t="0" r="3810" b="381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ABC6" w14:textId="7AA75339" w:rsidR="0009107E" w:rsidRDefault="0009107E" w:rsidP="002D10FC">
      <w:pPr>
        <w:spacing w:line="360" w:lineRule="auto"/>
        <w:jc w:val="both"/>
      </w:pPr>
      <w:r>
        <w:tab/>
      </w:r>
      <w:r w:rsidR="004C6AA6">
        <w:t xml:space="preserve">Jika </w:t>
      </w:r>
      <w:proofErr w:type="spellStart"/>
      <w:r w:rsidR="004C6AA6">
        <w:t>reservasi</w:t>
      </w:r>
      <w:proofErr w:type="spellEnd"/>
      <w:r w:rsidR="004C6AA6">
        <w:t xml:space="preserve"> </w:t>
      </w:r>
      <w:proofErr w:type="spellStart"/>
      <w:r w:rsidR="004C6AA6">
        <w:t>telah</w:t>
      </w:r>
      <w:proofErr w:type="spellEnd"/>
      <w:r w:rsidR="004C6AA6">
        <w:t xml:space="preserve"> </w:t>
      </w:r>
      <w:proofErr w:type="spellStart"/>
      <w:r w:rsidR="004C6AA6">
        <w:t>sukses</w:t>
      </w:r>
      <w:proofErr w:type="spellEnd"/>
      <w:r w:rsidR="004C6AA6">
        <w:t xml:space="preserve">, </w:t>
      </w:r>
      <w:proofErr w:type="spellStart"/>
      <w:r w:rsidR="004C6AA6">
        <w:t>maka</w:t>
      </w:r>
      <w:proofErr w:type="spellEnd"/>
      <w:r w:rsidR="004C6AA6">
        <w:t xml:space="preserve"> </w:t>
      </w:r>
      <w:proofErr w:type="spellStart"/>
      <w:r w:rsidR="004C6AA6">
        <w:t>akan</w:t>
      </w:r>
      <w:proofErr w:type="spellEnd"/>
      <w:r w:rsidR="004C6AA6">
        <w:t xml:space="preserve"> </w:t>
      </w:r>
      <w:proofErr w:type="spellStart"/>
      <w:r w:rsidR="004C6AA6">
        <w:t>muncul</w:t>
      </w:r>
      <w:proofErr w:type="spellEnd"/>
      <w:r w:rsidR="004C6AA6">
        <w:t xml:space="preserve"> popup </w:t>
      </w:r>
      <w:proofErr w:type="spellStart"/>
      <w:r w:rsidR="004C6AA6">
        <w:t>berikut</w:t>
      </w:r>
      <w:proofErr w:type="spellEnd"/>
      <w:r w:rsidR="004C6AA6">
        <w:t>.</w:t>
      </w:r>
    </w:p>
    <w:p w14:paraId="0030A194" w14:textId="215FF9B4" w:rsidR="004C6AA6" w:rsidRDefault="00E80569" w:rsidP="004C6AA6">
      <w:pPr>
        <w:spacing w:line="360" w:lineRule="auto"/>
        <w:ind w:left="709"/>
        <w:jc w:val="both"/>
      </w:pPr>
      <w:r w:rsidRPr="00E80569">
        <w:drawing>
          <wp:inline distT="0" distB="0" distL="0" distR="0" wp14:anchorId="79FB3CEA" wp14:editId="02D1650B">
            <wp:extent cx="6280785" cy="4641850"/>
            <wp:effectExtent l="0" t="0" r="5715" b="635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85F9" w14:textId="4397CCA7" w:rsidR="004C6AA6" w:rsidRDefault="004C6AA6" w:rsidP="002D10FC">
      <w:pPr>
        <w:spacing w:line="360" w:lineRule="auto"/>
        <w:jc w:val="both"/>
      </w:pPr>
      <w:r>
        <w:tab/>
        <w:t>Jika meng-</w:t>
      </w:r>
      <w:proofErr w:type="spellStart"/>
      <w:r>
        <w:t>klik</w:t>
      </w:r>
      <w:proofErr w:type="spellEnd"/>
      <w:r>
        <w:t xml:space="preserve"> ok,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="00B833FE">
        <w:t>page</w:t>
      </w:r>
      <w:r>
        <w:t xml:space="preserve"> </w:t>
      </w:r>
      <w:r w:rsidR="00B833FE">
        <w:t>reserve</w:t>
      </w:r>
      <w:r>
        <w:t>.</w:t>
      </w:r>
    </w:p>
    <w:p w14:paraId="6E4888F9" w14:textId="6FBBB669" w:rsidR="004C6AA6" w:rsidRDefault="004C6AA6" w:rsidP="002D10FC">
      <w:pPr>
        <w:spacing w:line="360" w:lineRule="auto"/>
        <w:jc w:val="both"/>
      </w:pPr>
      <w:r>
        <w:tab/>
      </w:r>
    </w:p>
    <w:p w14:paraId="3CDEA874" w14:textId="7001FFC2" w:rsidR="002D10FC" w:rsidRDefault="002D10FC" w:rsidP="002D10FC">
      <w:pPr>
        <w:pStyle w:val="ListParagraph"/>
        <w:numPr>
          <w:ilvl w:val="0"/>
          <w:numId w:val="20"/>
        </w:numPr>
        <w:spacing w:line="360" w:lineRule="auto"/>
        <w:jc w:val="both"/>
      </w:pPr>
      <w:r>
        <w:t>Responsive page</w:t>
      </w:r>
    </w:p>
    <w:p w14:paraId="183798A4" w14:textId="77777777" w:rsidR="002D10FC" w:rsidRDefault="002D10FC" w:rsidP="002D10FC">
      <w:pPr>
        <w:pStyle w:val="ListParagraph"/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responsive page </w:t>
      </w:r>
      <w:proofErr w:type="spellStart"/>
      <w:r>
        <w:t>dari</w:t>
      </w:r>
      <w:proofErr w:type="spellEnd"/>
      <w:r>
        <w:t xml:space="preserve"> homepage.</w:t>
      </w:r>
    </w:p>
    <w:p w14:paraId="27E79010" w14:textId="77777777" w:rsidR="002D10FC" w:rsidRDefault="002D10FC" w:rsidP="002D10FC">
      <w:pPr>
        <w:pStyle w:val="ListParagraph"/>
        <w:spacing w:line="360" w:lineRule="auto"/>
        <w:jc w:val="both"/>
      </w:pPr>
      <w:r w:rsidRPr="002D10FC">
        <w:rPr>
          <w:noProof/>
        </w:rPr>
        <w:lastRenderedPageBreak/>
        <w:drawing>
          <wp:inline distT="0" distB="0" distL="0" distR="0" wp14:anchorId="6C2F1099" wp14:editId="26AA5688">
            <wp:extent cx="2235200" cy="4843921"/>
            <wp:effectExtent l="0" t="0" r="0" b="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37291" cy="484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9066" w14:textId="77777777" w:rsidR="002D10FC" w:rsidRDefault="002D10FC" w:rsidP="002D10FC">
      <w:pPr>
        <w:pStyle w:val="ListParagraph"/>
        <w:spacing w:line="360" w:lineRule="auto"/>
        <w:jc w:val="both"/>
      </w:pPr>
      <w:r w:rsidRPr="002D10FC">
        <w:rPr>
          <w:noProof/>
        </w:rPr>
        <w:drawing>
          <wp:inline distT="0" distB="0" distL="0" distR="0" wp14:anchorId="675B511E" wp14:editId="3543CB5C">
            <wp:extent cx="2413000" cy="3444310"/>
            <wp:effectExtent l="0" t="0" r="6350" b="3810"/>
            <wp:docPr id="15" name="Picture 15" descr="A picture containing text, motorcycle, outdoor, park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motorcycle, outdoor, parke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4770" cy="344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8A0B" w14:textId="77777777" w:rsidR="002D10FC" w:rsidRDefault="002D10FC" w:rsidP="002D10FC">
      <w:pPr>
        <w:pStyle w:val="ListParagraph"/>
        <w:spacing w:line="360" w:lineRule="auto"/>
        <w:jc w:val="both"/>
      </w:pPr>
      <w:r w:rsidRPr="002D10FC">
        <w:rPr>
          <w:noProof/>
        </w:rPr>
        <w:lastRenderedPageBreak/>
        <w:drawing>
          <wp:inline distT="0" distB="0" distL="0" distR="0" wp14:anchorId="04DD4BA3" wp14:editId="38AB5D12">
            <wp:extent cx="1998133" cy="3963238"/>
            <wp:effectExtent l="0" t="0" r="2540" b="0"/>
            <wp:docPr id="14" name="Picture 14" descr="A picture containing text, motorcycle, outdoor, bi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motorcycle, outdoor, bicyc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99975" cy="39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C4E7" w14:textId="77777777" w:rsidR="002D10FC" w:rsidRDefault="002D10FC" w:rsidP="002D10FC">
      <w:pPr>
        <w:pStyle w:val="ListParagraph"/>
        <w:spacing w:line="360" w:lineRule="auto"/>
        <w:jc w:val="both"/>
      </w:pPr>
    </w:p>
    <w:p w14:paraId="71D0A3F6" w14:textId="411BD382" w:rsidR="002D10FC" w:rsidRDefault="002D10FC" w:rsidP="002D10FC">
      <w:pPr>
        <w:pStyle w:val="ListParagraph"/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menu, </w:t>
      </w:r>
      <w:proofErr w:type="spellStart"/>
      <w:r>
        <w:t>jika</w:t>
      </w:r>
      <w:proofErr w:type="spellEnd"/>
      <w:r>
        <w:t xml:space="preserve">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menu yang </w:t>
      </w:r>
      <w:proofErr w:type="spellStart"/>
      <w:r>
        <w:t>terdapat</w:t>
      </w:r>
      <w:proofErr w:type="spellEnd"/>
      <w:r>
        <w:t xml:space="preserve"> pada header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638DF372" w14:textId="30093025" w:rsidR="002D10FC" w:rsidRDefault="002D10FC" w:rsidP="002D10FC">
      <w:pPr>
        <w:pStyle w:val="ListParagraph"/>
        <w:spacing w:line="360" w:lineRule="auto"/>
        <w:jc w:val="both"/>
      </w:pPr>
      <w:r w:rsidRPr="002D10FC">
        <w:rPr>
          <w:noProof/>
        </w:rPr>
        <w:drawing>
          <wp:inline distT="0" distB="0" distL="0" distR="0" wp14:anchorId="2F7571CC" wp14:editId="479B689D">
            <wp:extent cx="2463800" cy="1784131"/>
            <wp:effectExtent l="0" t="0" r="0" b="698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65365" cy="178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BE80" w14:textId="202B5C2E" w:rsidR="002D10FC" w:rsidRDefault="002D10FC" w:rsidP="002D10FC">
      <w:pPr>
        <w:pStyle w:val="ListParagraph"/>
        <w:spacing w:line="360" w:lineRule="auto"/>
        <w:jc w:val="both"/>
      </w:pPr>
      <w:r>
        <w:t xml:space="preserve">Responsive page pada </w:t>
      </w:r>
      <w:proofErr w:type="spellStart"/>
      <w:r>
        <w:t>kawasako</w:t>
      </w:r>
      <w:proofErr w:type="spellEnd"/>
      <w:r w:rsidR="009838B1">
        <w:t xml:space="preserve">, </w:t>
      </w:r>
      <w:proofErr w:type="spellStart"/>
      <w:r>
        <w:t>vixian</w:t>
      </w:r>
      <w:proofErr w:type="spellEnd"/>
      <w:r w:rsidR="009838B1">
        <w:t>, dan reserve</w:t>
      </w:r>
      <w:r>
        <w:t xml:space="preserve">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responsive page yang </w:t>
      </w:r>
      <w:proofErr w:type="spellStart"/>
      <w:r>
        <w:t>ada</w:t>
      </w:r>
      <w:proofErr w:type="spellEnd"/>
      <w:r>
        <w:t xml:space="preserve"> pada homepage.</w:t>
      </w:r>
    </w:p>
    <w:p w14:paraId="3A7C26CE" w14:textId="47E97B5C" w:rsidR="009838B1" w:rsidRDefault="009838B1" w:rsidP="002D10FC">
      <w:pPr>
        <w:pStyle w:val="ListParagraph"/>
        <w:spacing w:line="360" w:lineRule="auto"/>
        <w:jc w:val="both"/>
      </w:pPr>
    </w:p>
    <w:p w14:paraId="632E600C" w14:textId="70632036" w:rsidR="009838B1" w:rsidRDefault="009838B1" w:rsidP="002D10FC">
      <w:pPr>
        <w:pStyle w:val="ListParagraph"/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responsive page pada </w:t>
      </w:r>
      <w:proofErr w:type="spellStart"/>
      <w:r>
        <w:t>halaman</w:t>
      </w:r>
      <w:proofErr w:type="spellEnd"/>
      <w:r>
        <w:t xml:space="preserve"> reserve form.</w:t>
      </w:r>
    </w:p>
    <w:p w14:paraId="77C3DA9A" w14:textId="4C32C3E1" w:rsidR="002D10FC" w:rsidRDefault="002D10FC" w:rsidP="002D10FC">
      <w:pPr>
        <w:spacing w:line="360" w:lineRule="auto"/>
        <w:ind w:left="720"/>
        <w:jc w:val="both"/>
      </w:pPr>
    </w:p>
    <w:p w14:paraId="5291747D" w14:textId="4A535ADA" w:rsidR="009838B1" w:rsidRDefault="009838B1" w:rsidP="002D10FC">
      <w:pPr>
        <w:spacing w:line="360" w:lineRule="auto"/>
        <w:ind w:left="720"/>
        <w:jc w:val="both"/>
      </w:pPr>
      <w:r w:rsidRPr="009838B1">
        <w:rPr>
          <w:noProof/>
        </w:rPr>
        <w:lastRenderedPageBreak/>
        <w:drawing>
          <wp:inline distT="0" distB="0" distL="0" distR="0" wp14:anchorId="447C8770" wp14:editId="2899EAF4">
            <wp:extent cx="2150533" cy="4788203"/>
            <wp:effectExtent l="0" t="0" r="2540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51886" cy="479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35D5" w14:textId="426639EC" w:rsidR="009838B1" w:rsidRDefault="009838B1" w:rsidP="002D10FC">
      <w:pPr>
        <w:spacing w:line="360" w:lineRule="auto"/>
        <w:ind w:left="720"/>
        <w:jc w:val="both"/>
      </w:pPr>
    </w:p>
    <w:p w14:paraId="66C8F63D" w14:textId="0AC3B600" w:rsidR="009838B1" w:rsidRDefault="009838B1" w:rsidP="002D10FC">
      <w:pPr>
        <w:spacing w:line="360" w:lineRule="auto"/>
        <w:ind w:left="720"/>
        <w:jc w:val="both"/>
      </w:pPr>
      <w:r w:rsidRPr="009838B1">
        <w:rPr>
          <w:noProof/>
        </w:rPr>
        <w:drawing>
          <wp:inline distT="0" distB="0" distL="0" distR="0" wp14:anchorId="6CEE60CA" wp14:editId="52E5F623">
            <wp:extent cx="2675466" cy="3557725"/>
            <wp:effectExtent l="0" t="0" r="0" b="5080"/>
            <wp:docPr id="28" name="Picture 28" descr="A picture containing text, motor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motorcyc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7982" cy="356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D7C1" w14:textId="77777777" w:rsidR="009838B1" w:rsidRDefault="009838B1" w:rsidP="009838B1">
      <w:pPr>
        <w:spacing w:line="360" w:lineRule="auto"/>
        <w:jc w:val="both"/>
      </w:pPr>
    </w:p>
    <w:p w14:paraId="637EABE7" w14:textId="44E9FA22" w:rsidR="0021178F" w:rsidRDefault="0021178F" w:rsidP="0021178F">
      <w:pPr>
        <w:pStyle w:val="ListParagraph"/>
        <w:numPr>
          <w:ilvl w:val="0"/>
          <w:numId w:val="20"/>
        </w:numPr>
        <w:spacing w:line="360" w:lineRule="auto"/>
        <w:jc w:val="both"/>
      </w:pPr>
      <w:r>
        <w:t>Additional</w:t>
      </w:r>
    </w:p>
    <w:p w14:paraId="5F2DC490" w14:textId="35DB5CD0" w:rsidR="0021178F" w:rsidRDefault="0021178F" w:rsidP="0021178F">
      <w:pPr>
        <w:pStyle w:val="ListParagraph"/>
        <w:spacing w:line="360" w:lineRule="auto"/>
        <w:jc w:val="both"/>
      </w:pPr>
      <w:r w:rsidRPr="0021178F">
        <w:rPr>
          <w:noProof/>
        </w:rPr>
        <w:drawing>
          <wp:inline distT="0" distB="0" distL="0" distR="0" wp14:anchorId="1602820C" wp14:editId="7943B749">
            <wp:extent cx="6248942" cy="5837426"/>
            <wp:effectExtent l="0" t="0" r="0" b="0"/>
            <wp:docPr id="12" name="Picture 12" descr="A picture containing text, motorcycle, parked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motorcycle, parked, differen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48942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639E" w14:textId="1EEA9D87" w:rsidR="0021178F" w:rsidRPr="00682E72" w:rsidRDefault="0021178F" w:rsidP="0021178F">
      <w:pPr>
        <w:pStyle w:val="ListParagraph"/>
        <w:spacing w:line="360" w:lineRule="auto"/>
        <w:jc w:val="both"/>
      </w:pPr>
      <w:r>
        <w:t xml:space="preserve">Jika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sepeda</w:t>
      </w:r>
      <w:proofErr w:type="spellEnd"/>
      <w:r>
        <w:t xml:space="preserve"> motor </w:t>
      </w:r>
      <w:proofErr w:type="spellStart"/>
      <w:r>
        <w:t>dihover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sepeda</w:t>
      </w:r>
      <w:proofErr w:type="spellEnd"/>
      <w:r>
        <w:t xml:space="preserve"> motor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memudar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meng-hover pada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sepeda</w:t>
      </w:r>
      <w:proofErr w:type="spellEnd"/>
      <w:r>
        <w:t xml:space="preserve"> motor.</w:t>
      </w:r>
    </w:p>
    <w:p w14:paraId="175CEEB2" w14:textId="7FC0DC62" w:rsidR="009F37DD" w:rsidRPr="00682E72" w:rsidRDefault="009F37DD" w:rsidP="007C5B32">
      <w:pPr>
        <w:pStyle w:val="Style1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Reference</w:t>
      </w:r>
    </w:p>
    <w:p w14:paraId="66A37BDD" w14:textId="3A1265A9" w:rsidR="00F86481" w:rsidRDefault="005767E2" w:rsidP="00F86481">
      <w:pPr>
        <w:pStyle w:val="ListParagraph"/>
        <w:numPr>
          <w:ilvl w:val="0"/>
          <w:numId w:val="23"/>
        </w:numPr>
        <w:spacing w:line="360" w:lineRule="auto"/>
        <w:ind w:left="709"/>
        <w:jc w:val="both"/>
      </w:pPr>
      <w:hyperlink r:id="rId32" w:history="1">
        <w:r w:rsidR="00F86481" w:rsidRPr="0000005C">
          <w:rPr>
            <w:rStyle w:val="Hyperlink"/>
          </w:rPr>
          <w:t>https://www.google.com/imgres?imgurl=https%3A%2F%2Fwww.inabike.net%2Fwp-content%2Fuploads%2Fbw-inabike-2021-1680x6003.png&amp;imgrefurl=https%3A%2F%2Fwww.inabike.net%2F&amp;tbnid=ymqThLhl4K8AJM&amp;vet=12ahUKEwiFmfyEx_jwAhWN13MBHUZuCqwQMygAegUIARCtAQ..i&amp;docid=iN</w:t>
        </w:r>
        <w:r w:rsidR="00F86481" w:rsidRPr="0000005C">
          <w:rPr>
            <w:rStyle w:val="Hyperlink"/>
          </w:rPr>
          <w:lastRenderedPageBreak/>
          <w:t>c825AC-WrcZM&amp;w=1680&amp;h=600&amp;q=ina%20bike&amp;safe=strict&amp;client=firefox-b-d&amp;ved=2ahUKEwiFmfyEx_jwAhWN13MBHUZuCqwQMygAegUIARCtAQ</w:t>
        </w:r>
      </w:hyperlink>
      <w:r w:rsidR="00F86481">
        <w:t xml:space="preserve"> </w:t>
      </w:r>
    </w:p>
    <w:p w14:paraId="24D38D92" w14:textId="17D8CCE8" w:rsidR="009F37DD" w:rsidRPr="00682E72" w:rsidRDefault="009F37DD" w:rsidP="00F86481">
      <w:pPr>
        <w:pStyle w:val="ListParagraph"/>
        <w:spacing w:line="360" w:lineRule="auto"/>
        <w:jc w:val="both"/>
      </w:pPr>
    </w:p>
    <w:p w14:paraId="3FDD20CA" w14:textId="667E2007" w:rsidR="00842715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33" w:history="1">
        <w:r w:rsidR="00F86481" w:rsidRPr="0000005C">
          <w:rPr>
            <w:rStyle w:val="Hyperlink"/>
          </w:rPr>
          <w:t>https://www.google.com/url?sa=i&amp;url=https%3A%2F%2Fjadwalevent.web.id%2Finabike-indonesia-international-motorcycle-parts-accessories-exhibition-2019&amp;psig=AOvVaw1HpoBj2a2K4qjlN0Bx6SSf&amp;ust=1624060365599000&amp;source=images&amp;cd=vfe&amp;ved=0CAoQjRxqFwoTCJioz7_un_ECFQAAAAAdAAAAABAD</w:t>
        </w:r>
      </w:hyperlink>
      <w:r w:rsidR="00F86481">
        <w:t xml:space="preserve"> </w:t>
      </w:r>
    </w:p>
    <w:p w14:paraId="0F9FA70E" w14:textId="1CD1CB70" w:rsidR="00F86481" w:rsidRPr="00682E72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34" w:tgtFrame="_blank" w:tooltip="https://www.google.com/url?sa=i&amp;url=https%3A%2F%2Fwww.inews.id%2Fotomotif%2Fmotor%2Fkawasaki-ninja-250-4-silinder-dipastikan-mengaspal-di-indonesia&amp;psig=AOvVaw38XNAo3TJ8MU7el7AA7WOX&amp;ust=1624060697678000&amp;source=images&amp;cd=vfe&amp;ved=0CAsQjhxqFwoTCKig2d7vn_ECFQAAAAA" w:history="1">
        <w:r w:rsidR="00F86481">
          <w:rPr>
            <w:rStyle w:val="Hyperlink"/>
            <w:rFonts w:ascii="Helvetica" w:hAnsi="Helvetica" w:cs="Helvetica"/>
            <w:bdr w:val="none" w:sz="0" w:space="0" w:color="auto" w:frame="1"/>
          </w:rPr>
          <w:t>https://www.google.com/url?sa=i&amp;url=https%3A%2F%2Fwww.inews.id%2Fotomotif%2Fmotor%2Fkawasaki-ninja-250-4-silinder-dipastikan-mengaspal-di-indonesia&amp;psig=AOvVaw38XNAo3TJ8MU7el7AA7WOX&amp;ust=1624060697678000&amp;source=images&amp;cd=vfe&amp;ved=0CAsQjhxqFwoTCKig2d7vn_ECFQAAAAAdAAAAABAJ</w:t>
        </w:r>
      </w:hyperlink>
    </w:p>
    <w:p w14:paraId="181DA48F" w14:textId="3E9345B4" w:rsidR="002F11B8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35" w:history="1">
        <w:r w:rsidR="00F86481" w:rsidRPr="0000005C">
          <w:rPr>
            <w:rStyle w:val="Hyperlink"/>
          </w:rPr>
          <w:t>https://yamaha-motor.co.id/product/all-new-vixion/</w:t>
        </w:r>
      </w:hyperlink>
      <w:r w:rsidR="00F86481">
        <w:t xml:space="preserve"> </w:t>
      </w:r>
    </w:p>
    <w:p w14:paraId="32E5EBA6" w14:textId="1EEC530A" w:rsidR="00F86481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36" w:history="1">
        <w:r w:rsidR="00F86481" w:rsidRPr="0000005C">
          <w:rPr>
            <w:rStyle w:val="Hyperlink"/>
          </w:rPr>
          <w:t>https://www.kawasaki-motor.co.id/id-id/sepeda-motor/ninja/supersport/ninja-zx-6r/2020-ninja-zx-6r-abs</w:t>
        </w:r>
      </w:hyperlink>
      <w:r w:rsidR="00F86481">
        <w:t xml:space="preserve"> </w:t>
      </w:r>
    </w:p>
    <w:p w14:paraId="6B3A7861" w14:textId="011C83CD" w:rsidR="00F86481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37" w:history="1">
        <w:r w:rsidR="00F86481" w:rsidRPr="0000005C">
          <w:rPr>
            <w:rStyle w:val="Hyperlink"/>
          </w:rPr>
          <w:t>https://www.kawasaki-motor.co.id/id-id/sepeda-motor/ninja/supersport/ninja-zx-25r/2021-ninja-zx-25r-abs-se</w:t>
        </w:r>
      </w:hyperlink>
      <w:r w:rsidR="00F86481">
        <w:t xml:space="preserve"> </w:t>
      </w:r>
    </w:p>
    <w:p w14:paraId="3DF8EE45" w14:textId="26FA05DE" w:rsidR="00D76E84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38" w:history="1">
        <w:r w:rsidR="00D76E84" w:rsidRPr="0000005C">
          <w:rPr>
            <w:rStyle w:val="Hyperlink"/>
          </w:rPr>
          <w:t>https://www.kawasaki-motor.co.id/id-id/sepeda-motor/ninja/supersport/ninja-zx-25r/2021-ninja-zx-25r</w:t>
        </w:r>
      </w:hyperlink>
      <w:r w:rsidR="00D76E84">
        <w:t xml:space="preserve"> </w:t>
      </w:r>
    </w:p>
    <w:p w14:paraId="60BFEB24" w14:textId="46533FBF" w:rsidR="00D76E84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39" w:history="1">
        <w:r w:rsidR="00D76E84" w:rsidRPr="0000005C">
          <w:rPr>
            <w:rStyle w:val="Hyperlink"/>
          </w:rPr>
          <w:t>https://www.kawasaki-motor.co.id/id-id/sepeda-motor/z/supernaked/z1000/2021-z1000</w:t>
        </w:r>
      </w:hyperlink>
      <w:r w:rsidR="00D76E84">
        <w:t xml:space="preserve"> </w:t>
      </w:r>
    </w:p>
    <w:p w14:paraId="02C163F3" w14:textId="5E822E39" w:rsidR="00D76E84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40" w:history="1">
        <w:r w:rsidR="00D76E84" w:rsidRPr="0000005C">
          <w:rPr>
            <w:rStyle w:val="Hyperlink"/>
          </w:rPr>
          <w:t>https://www.kawasaki-motor.co.id/id-id/sepeda-motor/ninja/hypersport/ninja-h2/2020-ninja-h2</w:t>
        </w:r>
      </w:hyperlink>
      <w:r w:rsidR="00D76E84">
        <w:t xml:space="preserve"> </w:t>
      </w:r>
    </w:p>
    <w:p w14:paraId="43341CCB" w14:textId="2AF4A026" w:rsidR="00D76E84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41" w:history="1">
        <w:r w:rsidR="00D76E84" w:rsidRPr="0000005C">
          <w:rPr>
            <w:rStyle w:val="Hyperlink"/>
          </w:rPr>
          <w:t>https://www.kawasaki-motor.co.id/id-id/sepeda-motor/ninja/supersport/ninja-zx-10r/2021-ninja-zx-10r-abs-krt-edition</w:t>
        </w:r>
      </w:hyperlink>
      <w:r w:rsidR="00D76E84">
        <w:t xml:space="preserve"> </w:t>
      </w:r>
    </w:p>
    <w:p w14:paraId="05B0AAAC" w14:textId="495DB869" w:rsidR="00D76E84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42" w:history="1">
        <w:r w:rsidR="006E6D82" w:rsidRPr="0000005C">
          <w:rPr>
            <w:rStyle w:val="Hyperlink"/>
          </w:rPr>
          <w:t>https://www.kawasaki-motor.co.id/id-id/sepeda-motor/d-tracker/street/d-tracker-se/2020-d-tracker</w:t>
        </w:r>
      </w:hyperlink>
      <w:r w:rsidR="006E6D82">
        <w:t xml:space="preserve"> </w:t>
      </w:r>
      <w:r w:rsidR="0051314E">
        <w:t xml:space="preserve"> </w:t>
      </w:r>
    </w:p>
    <w:p w14:paraId="0CDC7CC8" w14:textId="7770356F" w:rsidR="0051314E" w:rsidRDefault="005767E2" w:rsidP="006E6D8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43" w:history="1">
        <w:r w:rsidR="006E6D82" w:rsidRPr="0000005C">
          <w:rPr>
            <w:rStyle w:val="Hyperlink"/>
          </w:rPr>
          <w:t>https://www.kawasaki-motor.co.id/id-id/sepeda-motor/d-tracker/street/d-tracker-x/2021-d-tracker-se</w:t>
        </w:r>
      </w:hyperlink>
      <w:r w:rsidR="006E6D82">
        <w:t xml:space="preserve"> </w:t>
      </w:r>
    </w:p>
    <w:p w14:paraId="48D66409" w14:textId="54D596EA" w:rsidR="00D76E84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44" w:tgtFrame="_blank" w:tooltip="https://www.google.com/imgres?imgurl=https%3A%2F%2Fyamaha-motor.co.id%2Fuploads%2Fproducts%2Ffeatured_image%2F2019081517340218661Z33566.png&amp;imgrefurl=https%3A%2F%2Fyamaha-motor.co.id%2Fproduct%2Fxabre%2F&amp;tbnid=Z2L4H2Ff_DADEM&amp;vet=12ahUKEwjb4p-J8J_xAhXKMLcAHfr1A" w:history="1">
        <w:r w:rsidR="00D76E84">
          <w:rPr>
            <w:rStyle w:val="Hyperlink"/>
            <w:rFonts w:ascii="Helvetica" w:hAnsi="Helvetica" w:cs="Helvetica"/>
            <w:bdr w:val="none" w:sz="0" w:space="0" w:color="auto" w:frame="1"/>
          </w:rPr>
          <w:t>https://www.google.com/imgres?imgurl=https%3A%2F%2Fyamaha-motor.co.id%2Fuploads%2Fproducts%2Ffeatured_image%2F2019081517340218661Z33566.png&amp;imgrefurl=https%3A%2F%2Fyamaha-motor.co.id%2Fproduct%2Fxabre%2F&amp;tbnid=Z2L4H2Ff_DADEM&amp;vet=12ahUKEwjb4p-J8J_xAhXKMLcAHfr1AysQMygBegQIARAi..i&amp;docid=YShrNPiccvmBeM&amp;w=560&amp;h=4</w:t>
        </w:r>
        <w:r w:rsidR="00D76E84">
          <w:rPr>
            <w:rStyle w:val="Hyperlink"/>
            <w:rFonts w:ascii="Helvetica" w:hAnsi="Helvetica" w:cs="Helvetica"/>
            <w:bdr w:val="none" w:sz="0" w:space="0" w:color="auto" w:frame="1"/>
          </w:rPr>
          <w:lastRenderedPageBreak/>
          <w:t>60&amp;q=all%20new%20vixion%20r%202020&amp;hl=in&amp;safe=strict&amp;ved=2ahUKEwjb4p-J8J_xAhXKMLcAHfr1AysQMygBegQIARAi</w:t>
        </w:r>
      </w:hyperlink>
    </w:p>
    <w:p w14:paraId="210B633B" w14:textId="42B117A0" w:rsidR="00D76E84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45" w:tgtFrame="_blank" w:tooltip="https://www.google.com/imgres?imgurl=https%3A%2F%2Fyamaha-motor.co.id%2Fuploads%2Fproducts%2Ffeatured_image%2FBdc449v07gcgnAXHpXzR.png&amp;imgrefurl=https%3A%2F%2Fyamaha-motor.co.id%2Fproduct%2Fxabre%2F&amp;tbnid=Aj1B2JpIy6sTBM&amp;vet=12ahUKEwjci6Wd8J_xAhWkDbcAHZZKDEwQMy" w:history="1">
        <w:r w:rsidR="00D76E84">
          <w:rPr>
            <w:rStyle w:val="Hyperlink"/>
            <w:rFonts w:ascii="Helvetica" w:hAnsi="Helvetica" w:cs="Helvetica"/>
            <w:bdr w:val="none" w:sz="0" w:space="0" w:color="auto" w:frame="1"/>
          </w:rPr>
          <w:t>https://www.google.com/imgres?imgurl=https%3A%2F%2Fyamaha-motor.co.id%2Fuploads%2Fproducts%2Ffeatured_image%2FBdc449v07gcgnAXHpXzR.png&amp;imgrefurl=https%3A%2F%2Fyamaha-motor.co.id%2Fproduct%2Fxabre%2F&amp;tbnid=Aj1B2JpIy6sTBM&amp;vet=12ahUKEwjci6Wd8J_xAhWkDbcAHZZKDEwQMygFegQIARAq..i&amp;docid=YShrNPiccvmBeM&amp;w=560&amp;h=460&amp;q=yamaha%20vixion%20monster%20energy%20yamaha%20motogp%20edition&amp;hl=in&amp;safe=strict&amp;ved=2ahUKEwjci6Wd8J_xAhWkDbcAHZZKDEwQMygFegQIARAq</w:t>
        </w:r>
      </w:hyperlink>
    </w:p>
    <w:p w14:paraId="1EE42B38" w14:textId="6C6FA0D6" w:rsidR="00D76E84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46" w:tgtFrame="_blank" w:tooltip="https://www.google.com/imgres?imgurl=https%3A%2F%2Fi2.wp.com%2Findoride.com%2Fwp-content%2Fuploads%2F2015%2F12%2Fnew-yamaha-vixion-advance-2015-otomerccon-3.png%3Ffit%3D685%252C626%26ssl%3D1&amp;imgrefurl=https%3A%2F%2Findoride.com%2F2015%2F12%2F27%2Fkonsep-modifi" w:history="1">
        <w:r w:rsidR="00D76E84">
          <w:rPr>
            <w:rStyle w:val="Hyperlink"/>
            <w:rFonts w:ascii="Helvetica" w:hAnsi="Helvetica" w:cs="Helvetica"/>
            <w:bdr w:val="none" w:sz="0" w:space="0" w:color="auto" w:frame="1"/>
          </w:rPr>
          <w:t>https://www.google.com/imgres?imgurl=https%3A%2F%2Fi2.wp.com%2Findoride.com%2Fwp-content%2Fuploads%2F2015%2F12%2Fnew-yamaha-vixion-advance-2015-otomerccon-3.png%3Ffit%3D685%252C626%26ssl%3D1&amp;imgrefurl=https%3A%2F%2Findoride.com%2F2015%2F12%2F27%2Fkonsep-modifikasi-yamaha-new-vixion-pakai-headlamp-satria-fu-injeksimenarik-juga-nih%2Fnew-yamaha-vixion-advance-2015-otomerccon-3-png%2F&amp;tbnid=PWuDpRpkAKSlDM&amp;vet=12ahUKEwjinrzU8J_xAhWe0XMBHad9AVMQMygAegUIARCsAQ..i&amp;docid=NRjTa2L58JB1GM&amp;w=685&amp;h=626&amp;q=vixion%20png&amp;hl=in&amp;safe=strict&amp;ved=2ahUKEwjinrzU8J_xAhWe0XMBHad9AVMQMygAegUIARCsAQ</w:t>
        </w:r>
      </w:hyperlink>
    </w:p>
    <w:p w14:paraId="505790A2" w14:textId="5BC9A411" w:rsidR="00DE3C3C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47" w:history="1">
        <w:r w:rsidR="00DE3C3C" w:rsidRPr="009476B7">
          <w:rPr>
            <w:rStyle w:val="Hyperlink"/>
          </w:rPr>
          <w:t>https://www.kawasaki-motor.co.id/id-id/sepeda-motor/vulcan/sport-cruiser/vulcan-s/2021-vulcan-s</w:t>
        </w:r>
      </w:hyperlink>
    </w:p>
    <w:p w14:paraId="3F21FA83" w14:textId="7C47E5E4" w:rsidR="00DE3C3C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48" w:history="1">
        <w:r w:rsidR="0051314E" w:rsidRPr="0000005C">
          <w:rPr>
            <w:rStyle w:val="Hyperlink"/>
          </w:rPr>
          <w:t>https://www.kawasaki-motor.co.id/id-id/sepeda-motor/w/retro-classic/w800-cafe/2022-w800-cafe</w:t>
        </w:r>
      </w:hyperlink>
      <w:r w:rsidR="0051314E">
        <w:t xml:space="preserve"> </w:t>
      </w:r>
    </w:p>
    <w:p w14:paraId="6D4B64B8" w14:textId="2637BE31" w:rsidR="0051314E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49" w:history="1">
        <w:r w:rsidR="0051314E" w:rsidRPr="0000005C">
          <w:rPr>
            <w:rStyle w:val="Hyperlink"/>
          </w:rPr>
          <w:t>https://www.oto.com/en/motor-baru/yamaha/v-ixion</w:t>
        </w:r>
      </w:hyperlink>
      <w:r w:rsidR="0051314E">
        <w:t xml:space="preserve"> </w:t>
      </w:r>
    </w:p>
    <w:p w14:paraId="438837A4" w14:textId="5854E6C0" w:rsidR="0051314E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50" w:history="1">
        <w:r w:rsidR="0051314E" w:rsidRPr="0000005C">
          <w:rPr>
            <w:rStyle w:val="Hyperlink"/>
          </w:rPr>
          <w:t>https://www.google.com/url?sa=i&amp;url=https%3A%2F%2Fwww.ridergalau.com%2Fyamaha-new-vixion-lightning%2F&amp;psig=AOvVaw1S_K-HC-k5UUbsP4jShkoS&amp;ust=1624061806307000&amp;source=images&amp;cd=vfe&amp;ved=0CAoQjRxqFwoTCICI0uvzn_ECFQAAAAAdAAAAABAD</w:t>
        </w:r>
      </w:hyperlink>
      <w:r w:rsidR="0051314E">
        <w:t xml:space="preserve"> </w:t>
      </w:r>
    </w:p>
    <w:p w14:paraId="4C253B4D" w14:textId="6BBE3B27" w:rsidR="0051314E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51" w:history="1">
        <w:r w:rsidR="0051314E" w:rsidRPr="0000005C">
          <w:rPr>
            <w:rStyle w:val="Hyperlink"/>
          </w:rPr>
          <w:t>https://fonts.google.com/icons</w:t>
        </w:r>
      </w:hyperlink>
      <w:r w:rsidR="0051314E">
        <w:t xml:space="preserve"> </w:t>
      </w:r>
    </w:p>
    <w:p w14:paraId="7BF042B9" w14:textId="5A597B1F" w:rsidR="0051314E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52" w:history="1">
        <w:r w:rsidR="0051314E" w:rsidRPr="0000005C">
          <w:rPr>
            <w:rStyle w:val="Hyperlink"/>
          </w:rPr>
          <w:t>https://www.google.com/url?sa=i&amp;url=https%3A%2F%2Fwww.freepnglogos.com%2Fpics%2Fgoogle-</w:t>
        </w:r>
        <w:r w:rsidR="0051314E" w:rsidRPr="0000005C">
          <w:rPr>
            <w:rStyle w:val="Hyperlink"/>
          </w:rPr>
          <w:lastRenderedPageBreak/>
          <w:t>logo&amp;psig=AOvVaw3EgKFrdcAxb08ZJlWHEJCY&amp;ust=1624062030289000&amp;source=images&amp;cd=vfe&amp;ved=0CAoQjRxqFwoTCOiZ29b0n_ECFQAAAAAdAAAAABAD</w:t>
        </w:r>
      </w:hyperlink>
      <w:r w:rsidR="0051314E">
        <w:t xml:space="preserve"> </w:t>
      </w:r>
    </w:p>
    <w:p w14:paraId="35D53153" w14:textId="1F7D6B88" w:rsidR="0051314E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53" w:history="1">
        <w:r w:rsidR="0051314E" w:rsidRPr="0000005C">
          <w:rPr>
            <w:rStyle w:val="Hyperlink"/>
          </w:rPr>
          <w:t>https://www.google.com/url?sa=i&amp;url=https%3A%2F%2Fwww.stickpng.com%2Fimg%2Ficons-logos-emojis%2Ftech-companies%2Finstagram-logo&amp;psig=AOvVaw2a__N5c7IFFmhCyshXV9l6&amp;ust=1624062069604000&amp;source=images&amp;cd=vfe&amp;ved=0CAoQjRxqFwoTCJjFr-z0n_ECFQAAAAAdAAAAABAD</w:t>
        </w:r>
      </w:hyperlink>
      <w:r w:rsidR="0051314E">
        <w:t xml:space="preserve"> </w:t>
      </w:r>
    </w:p>
    <w:p w14:paraId="29930677" w14:textId="2B2FA81B" w:rsidR="0051314E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54" w:history="1">
        <w:r w:rsidR="0051314E" w:rsidRPr="0000005C">
          <w:rPr>
            <w:rStyle w:val="Hyperlink"/>
          </w:rPr>
          <w:t>https://www.google.com/url?sa=i&amp;url=http%3A%2F%2Fjetprogramme.org%2Fen%2Ftwitter-logo%2F&amp;psig=AOvVaw32s4f2ME2Ie0F9lKKuIp8A&amp;ust=1624062101578000&amp;source=images&amp;cd=vfe&amp;ved=0CAoQjRxqFwoTCPDBvPz0n_ECFQAAAAAdAAAAABAJ</w:t>
        </w:r>
      </w:hyperlink>
      <w:r w:rsidR="0051314E">
        <w:t xml:space="preserve"> </w:t>
      </w:r>
    </w:p>
    <w:p w14:paraId="36FCF5C2" w14:textId="132B8CDB" w:rsidR="00D02F79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55" w:history="1">
        <w:r w:rsidR="0051314E" w:rsidRPr="0000005C">
          <w:rPr>
            <w:rStyle w:val="Hyperlink"/>
          </w:rPr>
          <w:t>https://www.google.com/url?sa=i&amp;url=https%3A%2F%2Fwww.freepnglogos.com%2Fpics%2Ffacebook-icons&amp;psig=AOvVaw0k72VLOySUyEcOJQZhQVS0&amp;ust=1624062190708000&amp;source=images&amp;cd=vfe&amp;ved=0CAoQjRxqFwoTCMDB7aX1n_ECFQAAAAAdAAAAABAD</w:t>
        </w:r>
      </w:hyperlink>
    </w:p>
    <w:p w14:paraId="08C75D24" w14:textId="3B554C8F" w:rsidR="00D02F79" w:rsidRDefault="005767E2" w:rsidP="007C5B32">
      <w:pPr>
        <w:pStyle w:val="ListParagraph"/>
        <w:numPr>
          <w:ilvl w:val="0"/>
          <w:numId w:val="21"/>
        </w:numPr>
        <w:spacing w:line="360" w:lineRule="auto"/>
        <w:jc w:val="both"/>
      </w:pPr>
      <w:hyperlink r:id="rId56" w:tgtFrame="_blank" w:tooltip="https://www.google.com/url?sa=i&amp;url=http%3A%2F%2Fteamodifikasi.blogspot.com%2F2017%2F05%2Fkoleksi-foto-gambar-motor-keren-terbaru.html&amp;psig=AOvVaw3FHQI3vtBYY6_dN2TkfMRj&amp;ust=1624064224609000&amp;source=images&amp;cd=vfe&amp;ved=0CAoQjRxqFwoTCKjS0-v8n_ECFQAAAAAdAAAAABAJ" w:history="1">
        <w:r w:rsidR="00D02F79">
          <w:rPr>
            <w:rStyle w:val="Hyperlink"/>
            <w:rFonts w:ascii="Helvetica" w:hAnsi="Helvetica" w:cs="Helvetica"/>
            <w:bdr w:val="none" w:sz="0" w:space="0" w:color="auto" w:frame="1"/>
          </w:rPr>
          <w:t>https://www.google.com/url?sa=i&amp;url=http%3A%2F%2Fteamodifikasi.blogspot.com%2F2017%2F05%2Fkoleksi-foto-gambar-motor-keren-terbaru.html&amp;psig=AOvVaw3FHQI3vtBYY6_dN2TkfMRj&amp;ust=1624064224609000&amp;source=images&amp;cd=vfe&amp;ved=0CAoQjRxqFwoTCKjS0-v8n_ECFQAAAAAdAAAAABAJ</w:t>
        </w:r>
      </w:hyperlink>
    </w:p>
    <w:p w14:paraId="707473ED" w14:textId="30A4BEE6" w:rsidR="00682E72" w:rsidRPr="00682E72" w:rsidRDefault="00682E72" w:rsidP="007C5B32">
      <w:pPr>
        <w:pStyle w:val="Style1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4DC65843" w14:textId="1DB294C1" w:rsidR="002F5E84" w:rsidRDefault="007C5B32" w:rsidP="007C5B32">
      <w:pPr>
        <w:pStyle w:val="ListParagraph"/>
        <w:numPr>
          <w:ilvl w:val="0"/>
          <w:numId w:val="22"/>
        </w:numPr>
        <w:spacing w:line="360" w:lineRule="auto"/>
        <w:jc w:val="both"/>
      </w:pPr>
      <w:r>
        <w:rPr>
          <w:color w:val="000000"/>
        </w:rPr>
        <w:t xml:space="preserve">2301859272 - Richard </w:t>
      </w:r>
      <w:proofErr w:type="spellStart"/>
      <w:r>
        <w:rPr>
          <w:color w:val="000000"/>
        </w:rPr>
        <w:t>Sugianto</w:t>
      </w:r>
      <w:proofErr w:type="spellEnd"/>
    </w:p>
    <w:p w14:paraId="040070FD" w14:textId="38A253C8" w:rsidR="002F5E84" w:rsidRDefault="00625AE7" w:rsidP="007C5B32">
      <w:pPr>
        <w:pStyle w:val="ListParagraph"/>
        <w:numPr>
          <w:ilvl w:val="0"/>
          <w:numId w:val="22"/>
        </w:numPr>
        <w:spacing w:line="360" w:lineRule="auto"/>
        <w:jc w:val="both"/>
      </w:pPr>
      <w:r>
        <w:rPr>
          <w:color w:val="000000"/>
        </w:rPr>
        <w:t xml:space="preserve">2301863521 - Adrian </w:t>
      </w:r>
      <w:proofErr w:type="spellStart"/>
      <w:r>
        <w:rPr>
          <w:color w:val="000000"/>
        </w:rPr>
        <w:t>Kristanto</w:t>
      </w:r>
      <w:proofErr w:type="spellEnd"/>
    </w:p>
    <w:p w14:paraId="26DF70A3" w14:textId="328658EB" w:rsidR="00842715" w:rsidRPr="00682E72" w:rsidRDefault="00625AE7" w:rsidP="007C5B32">
      <w:pPr>
        <w:pStyle w:val="ListParagraph"/>
        <w:numPr>
          <w:ilvl w:val="0"/>
          <w:numId w:val="22"/>
        </w:numPr>
        <w:spacing w:line="360" w:lineRule="auto"/>
        <w:jc w:val="both"/>
      </w:pPr>
      <w:r>
        <w:rPr>
          <w:color w:val="000000"/>
        </w:rPr>
        <w:t xml:space="preserve">2301919366 - Paula </w:t>
      </w:r>
      <w:proofErr w:type="spellStart"/>
      <w:r>
        <w:rPr>
          <w:color w:val="000000"/>
        </w:rPr>
        <w:t>Khuangnata</w:t>
      </w:r>
      <w:proofErr w:type="spellEnd"/>
    </w:p>
    <w:sectPr w:rsidR="00842715" w:rsidRPr="00682E72" w:rsidSect="00DF2179">
      <w:headerReference w:type="default" r:id="rId57"/>
      <w:footerReference w:type="default" r:id="rId58"/>
      <w:headerReference w:type="first" r:id="rId59"/>
      <w:footerReference w:type="first" r:id="rId60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ACDD9F" w14:textId="77777777" w:rsidR="005767E2" w:rsidRDefault="005767E2" w:rsidP="00273E4A">
      <w:r>
        <w:separator/>
      </w:r>
    </w:p>
  </w:endnote>
  <w:endnote w:type="continuationSeparator" w:id="0">
    <w:p w14:paraId="6DB749C4" w14:textId="77777777" w:rsidR="005767E2" w:rsidRDefault="005767E2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B850BB" w14:textId="77777777" w:rsidR="005767E2" w:rsidRDefault="005767E2" w:rsidP="00273E4A">
      <w:r>
        <w:separator/>
      </w:r>
    </w:p>
  </w:footnote>
  <w:footnote w:type="continuationSeparator" w:id="0">
    <w:p w14:paraId="1EA2E19E" w14:textId="77777777" w:rsidR="005767E2" w:rsidRDefault="005767E2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1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ED12799"/>
    <w:multiLevelType w:val="hybridMultilevel"/>
    <w:tmpl w:val="8B60772E"/>
    <w:lvl w:ilvl="0" w:tplc="38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0"/>
  </w:num>
  <w:num w:numId="3">
    <w:abstractNumId w:val="13"/>
  </w:num>
  <w:num w:numId="4">
    <w:abstractNumId w:val="11"/>
  </w:num>
  <w:num w:numId="5">
    <w:abstractNumId w:val="19"/>
  </w:num>
  <w:num w:numId="6">
    <w:abstractNumId w:val="12"/>
  </w:num>
  <w:num w:numId="7">
    <w:abstractNumId w:val="20"/>
  </w:num>
  <w:num w:numId="8">
    <w:abstractNumId w:val="0"/>
  </w:num>
  <w:num w:numId="9">
    <w:abstractNumId w:val="4"/>
  </w:num>
  <w:num w:numId="10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1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5"/>
  </w:num>
  <w:num w:numId="14">
    <w:abstractNumId w:val="6"/>
  </w:num>
  <w:num w:numId="15">
    <w:abstractNumId w:val="3"/>
  </w:num>
  <w:num w:numId="16">
    <w:abstractNumId w:val="18"/>
  </w:num>
  <w:num w:numId="17">
    <w:abstractNumId w:val="1"/>
  </w:num>
  <w:num w:numId="18">
    <w:abstractNumId w:val="14"/>
  </w:num>
  <w:num w:numId="19">
    <w:abstractNumId w:val="5"/>
  </w:num>
  <w:num w:numId="20">
    <w:abstractNumId w:val="17"/>
  </w:num>
  <w:num w:numId="21">
    <w:abstractNumId w:val="9"/>
  </w:num>
  <w:num w:numId="22">
    <w:abstractNumId w:val="8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107E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178F"/>
    <w:rsid w:val="00213FF7"/>
    <w:rsid w:val="00220E2F"/>
    <w:rsid w:val="00224780"/>
    <w:rsid w:val="00227331"/>
    <w:rsid w:val="00235C36"/>
    <w:rsid w:val="002376FA"/>
    <w:rsid w:val="002416CB"/>
    <w:rsid w:val="00255AB6"/>
    <w:rsid w:val="002616BD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0FC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70964"/>
    <w:rsid w:val="004716A8"/>
    <w:rsid w:val="004733C1"/>
    <w:rsid w:val="00481640"/>
    <w:rsid w:val="00490F59"/>
    <w:rsid w:val="00494E4C"/>
    <w:rsid w:val="00495AF1"/>
    <w:rsid w:val="004978B7"/>
    <w:rsid w:val="004A6F1F"/>
    <w:rsid w:val="004B0B0D"/>
    <w:rsid w:val="004B47B5"/>
    <w:rsid w:val="004B6AFE"/>
    <w:rsid w:val="004B74EC"/>
    <w:rsid w:val="004C0F0C"/>
    <w:rsid w:val="004C6AA6"/>
    <w:rsid w:val="004D176C"/>
    <w:rsid w:val="004D2426"/>
    <w:rsid w:val="004D53EE"/>
    <w:rsid w:val="004E4AB1"/>
    <w:rsid w:val="004E7352"/>
    <w:rsid w:val="00501137"/>
    <w:rsid w:val="0051314E"/>
    <w:rsid w:val="00513B55"/>
    <w:rsid w:val="00520E03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256C"/>
    <w:rsid w:val="00571B72"/>
    <w:rsid w:val="005751E4"/>
    <w:rsid w:val="005767E2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3EBF"/>
    <w:rsid w:val="005F429A"/>
    <w:rsid w:val="005F47E6"/>
    <w:rsid w:val="005F4C70"/>
    <w:rsid w:val="005F794B"/>
    <w:rsid w:val="005F7FAB"/>
    <w:rsid w:val="0060201C"/>
    <w:rsid w:val="006022A5"/>
    <w:rsid w:val="0060486C"/>
    <w:rsid w:val="00624367"/>
    <w:rsid w:val="00625AE7"/>
    <w:rsid w:val="00635EE5"/>
    <w:rsid w:val="00636A70"/>
    <w:rsid w:val="00643F75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E6D82"/>
    <w:rsid w:val="006F4D80"/>
    <w:rsid w:val="00701ECA"/>
    <w:rsid w:val="00720962"/>
    <w:rsid w:val="00720DD4"/>
    <w:rsid w:val="0072245D"/>
    <w:rsid w:val="0073481B"/>
    <w:rsid w:val="00736180"/>
    <w:rsid w:val="00737595"/>
    <w:rsid w:val="00740F48"/>
    <w:rsid w:val="00754320"/>
    <w:rsid w:val="0077296C"/>
    <w:rsid w:val="00772CF4"/>
    <w:rsid w:val="00774300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C5B32"/>
    <w:rsid w:val="007D51E0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55F7"/>
    <w:rsid w:val="008662E6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38B1"/>
    <w:rsid w:val="00987EA7"/>
    <w:rsid w:val="009909BC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E2512"/>
    <w:rsid w:val="009E29D9"/>
    <w:rsid w:val="009F37DD"/>
    <w:rsid w:val="00A04F55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60B4E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33FE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2F79"/>
    <w:rsid w:val="00D04084"/>
    <w:rsid w:val="00D04D11"/>
    <w:rsid w:val="00D166C1"/>
    <w:rsid w:val="00D22C95"/>
    <w:rsid w:val="00D30822"/>
    <w:rsid w:val="00D3685C"/>
    <w:rsid w:val="00D37E0D"/>
    <w:rsid w:val="00D47401"/>
    <w:rsid w:val="00D47C75"/>
    <w:rsid w:val="00D51876"/>
    <w:rsid w:val="00D60A6D"/>
    <w:rsid w:val="00D618C3"/>
    <w:rsid w:val="00D67DFC"/>
    <w:rsid w:val="00D71B0A"/>
    <w:rsid w:val="00D756D4"/>
    <w:rsid w:val="00D76E8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E3C3C"/>
    <w:rsid w:val="00DF2179"/>
    <w:rsid w:val="00DF224B"/>
    <w:rsid w:val="00DF718C"/>
    <w:rsid w:val="00DF7A94"/>
    <w:rsid w:val="00E0203E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8056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80742"/>
    <w:rsid w:val="00F81BC8"/>
    <w:rsid w:val="00F83847"/>
    <w:rsid w:val="00F855A3"/>
    <w:rsid w:val="00F86481"/>
    <w:rsid w:val="00F90BAE"/>
    <w:rsid w:val="00F955DA"/>
    <w:rsid w:val="00F958F2"/>
    <w:rsid w:val="00F974EA"/>
    <w:rsid w:val="00FA41A2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F86481"/>
    <w:rPr>
      <w:color w:val="D261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64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kawasaki-motor.co.id/id-id/sepeda-motor/z/supernaked/z1000/2021-z1000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www.google.com/url?sa=i&amp;url=https%3A%2F%2Fwww.inews.id%2Fotomotif%2Fmotor%2Fkawasaki-ninja-250-4-silinder-dipastikan-mengaspal-di-indonesia&amp;psig=AOvVaw38XNAo3TJ8MU7el7AA7WOX&amp;ust=1624060697678000&amp;source=images&amp;cd=vfe&amp;ved=0CAsQjhxqFwoTCKig2d7vn_ECFQAAAAAdAAAAABAJ" TargetMode="External"/><Relationship Id="rId42" Type="http://schemas.openxmlformats.org/officeDocument/2006/relationships/hyperlink" Target="https://www.kawasaki-motor.co.id/id-id/sepeda-motor/d-tracker/street/d-tracker-se/2020-d-tracker" TargetMode="External"/><Relationship Id="rId47" Type="http://schemas.openxmlformats.org/officeDocument/2006/relationships/hyperlink" Target="https://www.kawasaki-motor.co.id/id-id/sepeda-motor/vulcan/sport-cruiser/vulcan-s/2021-vulcan-s" TargetMode="External"/><Relationship Id="rId50" Type="http://schemas.openxmlformats.org/officeDocument/2006/relationships/hyperlink" Target="https://www.google.com/url?sa=i&amp;url=https%3A%2F%2Fwww.ridergalau.com%2Fyamaha-new-vixion-lightning%2F&amp;psig=AOvVaw1S_K-HC-k5UUbsP4jShkoS&amp;ust=1624061806307000&amp;source=images&amp;cd=vfe&amp;ved=0CAoQjRxqFwoTCICI0uvzn_ECFQAAAAAdAAAAABAD" TargetMode="External"/><Relationship Id="rId55" Type="http://schemas.openxmlformats.org/officeDocument/2006/relationships/hyperlink" Target="https://www.google.com/url?sa=i&amp;url=https%3A%2F%2Fwww.freepnglogos.com%2Fpics%2Ffacebook-icons&amp;psig=AOvVaw0k72VLOySUyEcOJQZhQVS0&amp;ust=1624062190708000&amp;source=images&amp;cd=vfe&amp;ved=0CAoQjRxqFwoTCMDB7aX1n_ECFQAAAAAdAAAAABAD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www.kawasaki-motor.co.id/id-id/sepeda-motor/ninja/supersport/ninja-zx-10r/2021-ninja-zx-10r-abs-krt-edition" TargetMode="External"/><Relationship Id="rId54" Type="http://schemas.openxmlformats.org/officeDocument/2006/relationships/hyperlink" Target="https://www.google.com/url?sa=i&amp;url=http%3A%2F%2Fjetprogramme.org%2Fen%2Ftwitter-logo%2F&amp;psig=AOvVaw32s4f2ME2Ie0F9lKKuIp8A&amp;ust=1624062101578000&amp;source=images&amp;cd=vfe&amp;ved=0CAoQjRxqFwoTCPDBvPz0n_ECFQAAAAAdAAAAABAJ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google.com/imgres?imgurl=https%3A%2F%2Fwww.inabike.net%2Fwp-content%2Fuploads%2Fbw-inabike-2021-1680x6003.png&amp;imgrefurl=https%3A%2F%2Fwww.inabike.net%2F&amp;tbnid=ymqThLhl4K8AJM&amp;vet=12ahUKEwiFmfyEx_jwAhWN13MBHUZuCqwQMygAegUIARCtAQ..i&amp;docid=iNc825AC-WrcZM&amp;w=1680&amp;h=600&amp;q=ina%20bike&amp;safe=strict&amp;client=firefox-b-d&amp;ved=2ahUKEwiFmfyEx_jwAhWN13MBHUZuCqwQMygAegUIARCtAQ" TargetMode="External"/><Relationship Id="rId37" Type="http://schemas.openxmlformats.org/officeDocument/2006/relationships/hyperlink" Target="https://www.kawasaki-motor.co.id/id-id/sepeda-motor/ninja/supersport/ninja-zx-25r/2021-ninja-zx-25r-abs-se" TargetMode="External"/><Relationship Id="rId40" Type="http://schemas.openxmlformats.org/officeDocument/2006/relationships/hyperlink" Target="https://www.kawasaki-motor.co.id/id-id/sepeda-motor/ninja/hypersport/ninja-h2/2020-ninja-h2" TargetMode="External"/><Relationship Id="rId45" Type="http://schemas.openxmlformats.org/officeDocument/2006/relationships/hyperlink" Target="https://www.google.com/imgres?imgurl=https%3A%2F%2Fyamaha-motor.co.id%2Fuploads%2Fproducts%2Ffeatured_image%2FBdc449v07gcgnAXHpXzR.png&amp;imgrefurl=https%3A%2F%2Fyamaha-motor.co.id%2Fproduct%2Fxabre%2F&amp;tbnid=Aj1B2JpIy6sTBM&amp;vet=12ahUKEwjci6Wd8J_xAhWkDbcAHZZKDEwQMygFegQIARAq..i&amp;docid=YShrNPiccvmBeM&amp;w=560&amp;h=460&amp;q=yamaha%20vixion%20monster%20energy%20yamaha%20motogp%20edition&amp;hl=in&amp;safe=strict&amp;ved=2ahUKEwjci6Wd8J_xAhWkDbcAHZZKDEwQMygFegQIARAq" TargetMode="External"/><Relationship Id="rId53" Type="http://schemas.openxmlformats.org/officeDocument/2006/relationships/hyperlink" Target="https://www.google.com/url?sa=i&amp;url=https%3A%2F%2Fwww.stickpng.com%2Fimg%2Ficons-logos-emojis%2Ftech-companies%2Finstagram-logo&amp;psig=AOvVaw2a__N5c7IFFmhCyshXV9l6&amp;ust=1624062069604000&amp;source=images&amp;cd=vfe&amp;ved=0CAoQjRxqFwoTCJjFr-z0n_ECFQAAAAAdAAAAABAD" TargetMode="External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kawasaki-motor.co.id/id-id/sepeda-motor/ninja/supersport/ninja-zx-6r/2020-ninja-zx-6r-abs" TargetMode="External"/><Relationship Id="rId49" Type="http://schemas.openxmlformats.org/officeDocument/2006/relationships/hyperlink" Target="https://www.oto.com/en/motor-baru/yamaha/v-ixion" TargetMode="External"/><Relationship Id="rId57" Type="http://schemas.openxmlformats.org/officeDocument/2006/relationships/header" Target="header1.xml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google.com/imgres?imgurl=https%3A%2F%2Fyamaha-motor.co.id%2Fuploads%2Fproducts%2Ffeatured_image%2F2019081517340218661Z33566.png&amp;imgrefurl=https%3A%2F%2Fyamaha-motor.co.id%2Fproduct%2Fxabre%2F&amp;tbnid=Z2L4H2Ff_DADEM&amp;vet=12ahUKEwjb4p-J8J_xAhXKMLcAHfr1AysQMygBegQIARAi..i&amp;docid=YShrNPiccvmBeM&amp;w=560&amp;h=460&amp;q=all%20new%20vixion%20r%202020&amp;hl=in&amp;safe=strict&amp;ved=2ahUKEwjb4p-J8J_xAhXKMLcAHfr1AysQMygBegQIARAi" TargetMode="External"/><Relationship Id="rId52" Type="http://schemas.openxmlformats.org/officeDocument/2006/relationships/hyperlink" Target="https://www.google.com/url?sa=i&amp;url=https%3A%2F%2Fwww.freepnglogos.com%2Fpics%2Fgoogle-logo&amp;psig=AOvVaw3EgKFrdcAxb08ZJlWHEJCY&amp;ust=1624062030289000&amp;source=images&amp;cd=vfe&amp;ved=0CAoQjRxqFwoTCOiZ29b0n_ECFQAAAAAdAAAAABAD" TargetMode="External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yamaha-motor.co.id/product/all-new-vixion/" TargetMode="External"/><Relationship Id="rId43" Type="http://schemas.openxmlformats.org/officeDocument/2006/relationships/hyperlink" Target="https://www.kawasaki-motor.co.id/id-id/sepeda-motor/d-tracker/street/d-tracker-x/2021-d-tracker-se" TargetMode="External"/><Relationship Id="rId48" Type="http://schemas.openxmlformats.org/officeDocument/2006/relationships/hyperlink" Target="https://www.kawasaki-motor.co.id/id-id/sepeda-motor/w/retro-classic/w800-cafe/2022-w800-cafe" TargetMode="External"/><Relationship Id="rId56" Type="http://schemas.openxmlformats.org/officeDocument/2006/relationships/hyperlink" Target="https://www.google.com/url?sa=i&amp;url=http%3A%2F%2Fteamodifikasi.blogspot.com%2F2017%2F05%2Fkoleksi-foto-gambar-motor-keren-terbaru.html&amp;psig=AOvVaw3FHQI3vtBYY6_dN2TkfMRj&amp;ust=1624064224609000&amp;source=images&amp;cd=vfe&amp;ved=0CAoQjRxqFwoTCKjS0-v8n_ECFQAAAAAdAAAAABAJ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fonts.google.com/icons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google.com/url?sa=i&amp;url=https%3A%2F%2Fjadwalevent.web.id%2Finabike-indonesia-international-motorcycle-parts-accessories-exhibition-2019&amp;psig=AOvVaw1HpoBj2a2K4qjlN0Bx6SSf&amp;ust=1624060365599000&amp;source=images&amp;cd=vfe&amp;ved=0CAoQjRxqFwoTCJioz7_un_ECFQAAAAAdAAAAABAD" TargetMode="External"/><Relationship Id="rId38" Type="http://schemas.openxmlformats.org/officeDocument/2006/relationships/hyperlink" Target="https://www.kawasaki-motor.co.id/id-id/sepeda-motor/ninja/supersport/ninja-zx-25r/2021-ninja-zx-25r" TargetMode="External"/><Relationship Id="rId46" Type="http://schemas.openxmlformats.org/officeDocument/2006/relationships/hyperlink" Target="https://www.google.com/imgres?imgurl=https%3A%2F%2Fi2.wp.com%2Findoride.com%2Fwp-content%2Fuploads%2F2015%2F12%2Fnew-yamaha-vixion-advance-2015-otomerccon-3.png%3Ffit%3D685%252C626%26ssl%3D1&amp;imgrefurl=https%3A%2F%2Findoride.com%2F2015%2F12%2F27%2Fkonsep-modifikasi-yamaha-new-vixion-pakai-headlamp-satria-fu-injeksimenarik-juga-nih%2Fnew-yamaha-vixion-advance-2015-otomerccon-3-png%2F&amp;tbnid=PWuDpRpkAKSlDM&amp;vet=12ahUKEwjinrzU8J_xAhWe0XMBHad9AVMQMygAegUIARCsAQ..i&amp;docid=NRjTa2L58JB1GM&amp;w=685&amp;h=626&amp;q=vixion%20png&amp;hl=in&amp;safe=strict&amp;ved=2ahUKEwjinrzU8J_xAhWe0XMBHad9AVMQMygAegUIARCsAQ" TargetMode="External"/><Relationship Id="rId59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Soal.dotx</Template>
  <TotalTime>292</TotalTime>
  <Pages>20</Pages>
  <Words>2297</Words>
  <Characters>13098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15365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ADRIAN KRISTANTO</cp:lastModifiedBy>
  <cp:revision>349</cp:revision>
  <dcterms:created xsi:type="dcterms:W3CDTF">2017-10-20T05:51:00Z</dcterms:created>
  <dcterms:modified xsi:type="dcterms:W3CDTF">2021-06-18T06:27:00Z</dcterms:modified>
</cp:coreProperties>
</file>